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sz w:val="24"/>
        </w:rPr>
        <w:id w:val="-1290352585"/>
        <w:docPartObj>
          <w:docPartGallery w:val="Cover Pages"/>
          <w:docPartUnique/>
        </w:docPartObj>
      </w:sdtPr>
      <w:sdtEndPr>
        <w:rPr>
          <w:sz w:val="20"/>
        </w:rPr>
      </w:sdtEndPr>
      <w:sdtContent>
        <w:p w:rsidR="002163EE" w:rsidRDefault="00D24E8B" w:rsidP="00D3052F">
          <w:pPr>
            <w:pStyle w:val="NoSpacing"/>
            <w:jc w:val="both"/>
            <w:rPr>
              <w:sz w:val="24"/>
            </w:rPr>
          </w:pPr>
          <w:r>
            <w:rPr>
              <w:noProof/>
              <w:lang w:eastAsia="en-US"/>
            </w:rPr>
            <mc:AlternateContent>
              <mc:Choice Requires="wps">
                <w:drawing>
                  <wp:anchor distT="0" distB="0" distL="114300" distR="114300" simplePos="0" relativeHeight="251661312" behindDoc="0" locked="0" layoutInCell="1" allowOverlap="0" wp14:anchorId="319FB23F" wp14:editId="5685F7B9">
                    <wp:simplePos x="0" y="0"/>
                    <wp:positionH relativeFrom="margin">
                      <wp:align>left</wp:align>
                    </wp:positionH>
                    <wp:positionV relativeFrom="margin">
                      <wp:align>top</wp:align>
                    </wp:positionV>
                    <wp:extent cx="3943350" cy="1325880"/>
                    <wp:effectExtent l="0" t="0" r="7620" b="4445"/>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976823">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976823" w:rsidP="009F45BE">
                                <w:pPr>
                                  <w:jc w:val="center"/>
                                </w:pPr>
                                <w:hyperlink r:id="rId10" w:history="1">
                                  <w:r w:rsidR="009F45BE" w:rsidRPr="009F45BE">
                                    <w:rPr>
                                      <w:rStyle w:val="Hyperlink"/>
                                    </w:rPr>
                                    <w:t>http://karteekkumarm.wix.com/terrain</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19FB23F" id="_x0000_t202" coordsize="21600,21600" o:spt="202" path="m,l,21600r21600,l21600,xe">
                    <v:stroke joinstyle="miter"/>
                    <v:path gradientshapeok="t" o:connecttype="rect"/>
                  </v:shapetype>
                  <v:shape id="Text Box 21" o:spid="_x0000_s1026" type="#_x0000_t202" style="position:absolute;left:0;text-align:left;margin-left:0;margin-top:0;width:310.5pt;height:104.4pt;z-index:251661312;visibility:visible;mso-wrap-style:square;mso-width-percent:950;mso-height-percent:0;mso-wrap-distance-left:9pt;mso-wrap-distance-top:0;mso-wrap-distance-right:9pt;mso-wrap-distance-bottom:0;mso-position-horizontal:left;mso-position-horizontal-relative:margin;mso-position-vertical:top;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RnPcwIAAFU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" o:allowoverlap="f" filled="f" stroked="f" strokeweight=".5pt">
                    <v:textbox style="mso-fit-shape-to-text:t" inset="0,0,0,0">
                      <w:txbxContent>
                        <w:sdt>
                          <w:sdtPr>
                            <w:alias w:val="Title"/>
                            <w:tag w:val=""/>
                            <w:id w:val="-1955398581"/>
                            <w:dataBinding w:prefixMappings="xmlns:ns0='http://purl.org/dc/elements/1.1/' xmlns:ns1='http://schemas.openxmlformats.org/package/2006/metadata/core-properties' " w:xpath="/ns1:coreProperties[1]/ns0:title[1]" w:storeItemID="{6C3C8BC8-F283-45AE-878A-BAB7291924A1}"/>
                            <w:text/>
                          </w:sdtPr>
                          <w:sdtEndPr/>
                          <w:sdtContent>
                            <w:p w:rsidR="002163EE" w:rsidRDefault="009B4965">
                              <w:pPr>
                                <w:pStyle w:val="Title"/>
                              </w:pPr>
                              <w:r>
                                <w:t xml:space="preserve">Rendering </w:t>
                              </w:r>
                              <w:r w:rsidR="00690326">
                                <w:t>P</w:t>
                              </w:r>
                              <w:r w:rsidR="004E185A">
                                <w:t>hoto</w:t>
                              </w:r>
                              <w:r>
                                <w:t xml:space="preserve">realistic </w:t>
                              </w:r>
                              <w:r w:rsidR="00690326">
                                <w:t>Mountain T</w:t>
                              </w:r>
                              <w:r>
                                <w:t>errain</w:t>
                              </w:r>
                            </w:p>
                          </w:sdtContent>
                        </w:sdt>
                        <w:p w:rsidR="002163EE" w:rsidRDefault="00976823">
                          <w:pPr>
                            <w:pStyle w:val="Subtitle"/>
                          </w:pPr>
                          <w:sdt>
                            <w:sdtPr>
                              <w:alias w:val="Subtitle"/>
                              <w:tag w:val=""/>
                              <w:id w:val="892704297"/>
                              <w:dataBinding w:prefixMappings="xmlns:ns0='http://purl.org/dc/elements/1.1/' xmlns:ns1='http://schemas.openxmlformats.org/package/2006/metadata/core-properties' " w:xpath="/ns1:coreProperties[1]/ns0:subject[1]" w:storeItemID="{6C3C8BC8-F283-45AE-878A-BAB7291924A1}"/>
                              <w:text/>
                            </w:sdtPr>
                            <w:sdtEndPr/>
                            <w:sdtContent>
                              <w:r w:rsidR="009B4965">
                                <w:t xml:space="preserve">using </w:t>
                              </w:r>
                              <w:r w:rsidR="00B857B2">
                                <w:t>PERLIN noise height map</w:t>
                              </w:r>
                              <w:r w:rsidR="006B16AA">
                                <w:t xml:space="preserve">, </w:t>
                              </w:r>
                              <w:r w:rsidR="00C637B6">
                                <w:t xml:space="preserve">intelligent </w:t>
                              </w:r>
                              <w:r w:rsidR="009B4965">
                                <w:t>multi</w:t>
                              </w:r>
                              <w:r w:rsidR="00C637B6">
                                <w:t>-</w:t>
                              </w:r>
                              <w:r w:rsidR="009B4965">
                                <w:t>texturing</w:t>
                              </w:r>
                              <w:r w:rsidR="006B16AA">
                                <w:t xml:space="preserve"> &amp; Directional Lighting</w:t>
                              </w:r>
                            </w:sdtContent>
                          </w:sdt>
                        </w:p>
                        <w:p w:rsidR="009F45BE" w:rsidRPr="009F45BE" w:rsidRDefault="00976823" w:rsidP="009F45BE">
                          <w:pPr>
                            <w:jc w:val="center"/>
                          </w:pPr>
                          <w:hyperlink r:id="rId11" w:history="1">
                            <w:r w:rsidR="009F45BE" w:rsidRPr="009F45BE">
                              <w:rPr>
                                <w:rStyle w:val="Hyperlink"/>
                              </w:rPr>
                              <w:t>http://karteekkumarm.wix.com/terrain</w:t>
                            </w:r>
                          </w:hyperlink>
                        </w:p>
                      </w:txbxContent>
                    </v:textbox>
                    <w10:wrap type="square" anchorx="margin" anchory="margin"/>
                  </v:shape>
                </w:pict>
              </mc:Fallback>
            </mc:AlternateContent>
          </w:r>
        </w:p>
        <w:p w:rsidR="009F45BE" w:rsidRDefault="00E25CF3" w:rsidP="009F45BE">
          <w:pPr>
            <w:jc w:val="both"/>
          </w:pPr>
          <w:r>
            <w:rPr>
              <w:noProof/>
              <w:lang w:eastAsia="en-US"/>
            </w:rPr>
            <w:drawing>
              <wp:anchor distT="0" distB="0" distL="114300" distR="114300" simplePos="0" relativeHeight="251659264" behindDoc="1" locked="0" layoutInCell="1" allowOverlap="0" wp14:anchorId="6C7D5011" wp14:editId="1E75908B">
                <wp:simplePos x="0" y="0"/>
                <wp:positionH relativeFrom="margin">
                  <wp:posOffset>914400</wp:posOffset>
                </wp:positionH>
                <wp:positionV relativeFrom="margin">
                  <wp:posOffset>2717800</wp:posOffset>
                </wp:positionV>
                <wp:extent cx="3657600" cy="2863850"/>
                <wp:effectExtent l="266700" t="266700" r="266700" b="2603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657600" cy="286385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C637B6">
            <w:rPr>
              <w:noProof/>
              <w:lang w:eastAsia="en-US"/>
            </w:rPr>
            <mc:AlternateContent>
              <mc:Choice Requires="wps">
                <w:drawing>
                  <wp:anchor distT="0" distB="0" distL="114300" distR="114300" simplePos="0" relativeHeight="251660288" behindDoc="0" locked="0" layoutInCell="1" allowOverlap="0" wp14:anchorId="1F36DB6C" wp14:editId="168C772F">
                    <wp:simplePos x="0" y="0"/>
                    <wp:positionH relativeFrom="margin">
                      <wp:align>right</wp:align>
                    </wp:positionH>
                    <wp:positionV relativeFrom="bottomMargin">
                      <wp:align>top</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3EE" w:rsidRDefault="00976823"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1F36DB6C" id="Text Box 20" o:spid="_x0000_s1027" type="#_x0000_t202" style="position:absolute;left:0;text-align:left;margin-left:259.3pt;margin-top:0;width:310.5pt;height:20.9pt;z-index:251660288;visibility:visible;mso-wrap-style:square;mso-width-percent:950;mso-height-percent:0;mso-wrap-distance-left:9pt;mso-wrap-distance-top:0;mso-wrap-distance-right:9pt;mso-wrap-distance-bottom:0;mso-position-horizontal:right;mso-position-horizontal-relative:margin;mso-position-vertical:top;mso-position-vertical-relative:bottom-margin-area;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M8rQZHoCAABjBQAADgAA&#10;AAAAAAAAAAAAAAAuAgAAZHJzL2Uyb0RvYy54bWxQSwECLQAUAAYACAAAACEAalEq09sAAAAEAQAA&#10;DwAAAAAAAAAAAAAAAADUBAAAZHJzL2Rvd25yZXYueG1sUEsFBgAAAAAEAAQA8wAAANwFAAAAAA==&#10;" o:allowoverlap="f" filled="f" stroked="f" strokeweight=".5pt">
                    <v:textbox style="mso-fit-shape-to-text:t" inset="0,,0">
                      <w:txbxContent>
                        <w:p w:rsidR="002163EE" w:rsidRDefault="00CA3B95" w:rsidP="00C637B6">
                          <w:pPr>
                            <w:pStyle w:val="ContactInfo"/>
                            <w:jc w:val="right"/>
                          </w:pPr>
                          <w:sdt>
                            <w:sdtPr>
                              <w:alias w:val="Name"/>
                              <w:tag w:val=""/>
                              <w:id w:val="80646630"/>
                              <w:dataBinding w:prefixMappings="xmlns:ns0='http://purl.org/dc/elements/1.1/' xmlns:ns1='http://schemas.openxmlformats.org/package/2006/metadata/core-properties' " w:xpath="/ns1:coreProperties[1]/ns0:creator[1]" w:storeItemID="{6C3C8BC8-F283-45AE-878A-BAB7291924A1}"/>
                              <w:text/>
                            </w:sdtPr>
                            <w:sdtEndPr/>
                            <w:sdtContent>
                              <w:r w:rsidR="009B4965">
                                <w:t>Karteek Kumar Mekala</w:t>
                              </w:r>
                            </w:sdtContent>
                          </w:sdt>
                          <w:r w:rsidR="003806E6">
                            <w:t> | </w:t>
                          </w:r>
                          <w:r w:rsidR="009B4965">
                            <w:t>Masters Project</w:t>
                          </w:r>
                          <w:r w:rsidR="003806E6">
                            <w:t> | </w:t>
                          </w:r>
                          <w:sdt>
                            <w:sdtPr>
                              <w:alias w:val="Date"/>
                              <w:tag w:val=""/>
                              <w:id w:val="-2107945744"/>
                              <w:dataBinding w:prefixMappings="xmlns:ns0='http://schemas.microsoft.com/office/2006/coverPageProps' " w:xpath="/ns0:CoverPageProperties[1]/ns0:PublishDate[1]" w:storeItemID="{55AF091B-3C7A-41E3-B477-F2FDAA23CFDA}"/>
                              <w:date w:fullDate="2014-04-01T00:00:00Z">
                                <w:dateFormat w:val="MMMM d, yyyy"/>
                                <w:lid w:val="en-US"/>
                                <w:storeMappedDataAs w:val="dateTime"/>
                                <w:calendar w:val="gregorian"/>
                              </w:date>
                            </w:sdtPr>
                            <w:sdtEndPr/>
                            <w:sdtContent>
                              <w:r w:rsidR="00C23ED0">
                                <w:t>April</w:t>
                              </w:r>
                              <w:r w:rsidR="00D24E8B">
                                <w:t xml:space="preserve"> 1, 2014</w:t>
                              </w:r>
                            </w:sdtContent>
                          </w:sdt>
                        </w:p>
                      </w:txbxContent>
                    </v:textbox>
                    <w10:wrap type="square" anchorx="margin" anchory="margin"/>
                  </v:shape>
                </w:pict>
              </mc:Fallback>
            </mc:AlternateContent>
          </w:r>
          <w:r w:rsidR="003806E6">
            <w:br w:type="page"/>
          </w:r>
        </w:p>
      </w:sdtContent>
    </w:sdt>
    <w:bookmarkEnd w:id="0" w:displacedByCustomXml="prev"/>
    <w:bookmarkEnd w:id="1" w:displacedByCustomXml="prev"/>
    <w:bookmarkEnd w:id="2" w:displacedByCustomXml="prev"/>
    <w:bookmarkEnd w:id="3" w:displacedByCustomXml="prev"/>
    <w:bookmarkEnd w:id="4" w:displacedByCustomXml="prev"/>
    <w:p w:rsidR="00C20EC9" w:rsidRDefault="009B4965" w:rsidP="00C20EC9">
      <w:pPr>
        <w:jc w:val="both"/>
        <w:rPr>
          <w:rStyle w:val="Heading1Char"/>
          <w:rFonts w:asciiTheme="minorHAnsi" w:eastAsiaTheme="minorHAnsi" w:hAnsiTheme="minorHAnsi" w:cstheme="minorBidi"/>
          <w:color w:val="595959" w:themeColor="text1" w:themeTint="A6"/>
          <w:sz w:val="20"/>
        </w:rPr>
      </w:pPr>
      <w:bookmarkStart w:id="5" w:name="_Toc385883231"/>
      <w:r>
        <w:rPr>
          <w:rStyle w:val="Heading1Char"/>
        </w:rPr>
        <w:lastRenderedPageBreak/>
        <w:t>Abstract</w:t>
      </w:r>
      <w:bookmarkEnd w:id="5"/>
    </w:p>
    <w:p w:rsidR="00C20EC9" w:rsidRDefault="00C20EC9" w:rsidP="00C20EC9">
      <w:pPr>
        <w:jc w:val="both"/>
      </w:pPr>
      <w:r>
        <w:t xml:space="preserve">Whether you are driving a tank through a war zone or watching a plane fly across </w:t>
      </w:r>
      <w:r w:rsidR="000F79AA">
        <w:t>Colorado</w:t>
      </w:r>
      <w:r>
        <w:t>, a common scene in many video games and animated movies is that of a beautiful mountain terrain. The primary goal of this project is to render a 3D scene of</w:t>
      </w:r>
      <w:r w:rsidR="00BD4CDE">
        <w:t xml:space="preserve"> </w:t>
      </w:r>
      <w:r>
        <w:t>photorealistic mountain terrain that is vast and can be navigated using a fly through camera. Performance statistics gathered from the working demonstration are expected to prove that the implemented techniques are both performant and scalable.</w:t>
      </w:r>
    </w:p>
    <w:p w:rsidR="00C20EC9" w:rsidRPr="00C20EC9" w:rsidRDefault="00C20EC9" w:rsidP="00C20EC9">
      <w:pPr>
        <w:jc w:val="both"/>
      </w:pPr>
      <w:r>
        <w:t>To render the scene - we first generate a map of heights. Using these heights we generate a list of triangles that can be rendered as a wire-mesh of the terrain. Multiple layers of grass, rock and water textures are applied to these triangles intelligently to mimic the look of real terrain. Lighting is applied, a skybox is rendered and a fly-through camera is provided to navigate through the scene.</w:t>
      </w:r>
      <w:r>
        <w:br w:type="page"/>
      </w:r>
    </w:p>
    <w:sdt>
      <w:sdtPr>
        <w:rPr>
          <w:rFonts w:asciiTheme="minorHAnsi" w:eastAsiaTheme="minorHAnsi" w:hAnsiTheme="minorHAnsi" w:cstheme="minorBidi"/>
          <w:color w:val="595959" w:themeColor="text1" w:themeTint="A6"/>
          <w:sz w:val="20"/>
        </w:rPr>
        <w:id w:val="-1545132786"/>
        <w:docPartObj>
          <w:docPartGallery w:val="Table of Contents"/>
          <w:docPartUnique/>
        </w:docPartObj>
      </w:sdtPr>
      <w:sdtEndPr>
        <w:rPr>
          <w:b/>
          <w:bCs/>
          <w:noProof/>
        </w:rPr>
      </w:sdtEndPr>
      <w:sdtContent>
        <w:p w:rsidR="00C20EC9" w:rsidRDefault="00C20EC9">
          <w:pPr>
            <w:pStyle w:val="TOCHeading"/>
          </w:pPr>
          <w:r>
            <w:t>Table of Contents</w:t>
          </w:r>
        </w:p>
        <w:p w:rsidR="00BD4CDE" w:rsidRDefault="00C20EC9">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385883231" w:history="1">
            <w:r w:rsidR="00BD4CDE" w:rsidRPr="002A1B20">
              <w:rPr>
                <w:rStyle w:val="Hyperlink"/>
                <w:noProof/>
              </w:rPr>
              <w:t>Abstract</w:t>
            </w:r>
            <w:r w:rsidR="00BD4CDE">
              <w:rPr>
                <w:noProof/>
                <w:webHidden/>
              </w:rPr>
              <w:tab/>
            </w:r>
            <w:r w:rsidR="00BD4CDE">
              <w:rPr>
                <w:noProof/>
                <w:webHidden/>
              </w:rPr>
              <w:fldChar w:fldCharType="begin"/>
            </w:r>
            <w:r w:rsidR="00BD4CDE">
              <w:rPr>
                <w:noProof/>
                <w:webHidden/>
              </w:rPr>
              <w:instrText xml:space="preserve"> PAGEREF _Toc385883231 \h </w:instrText>
            </w:r>
            <w:r w:rsidR="00BD4CDE">
              <w:rPr>
                <w:noProof/>
                <w:webHidden/>
              </w:rPr>
            </w:r>
            <w:r w:rsidR="00BD4CDE">
              <w:rPr>
                <w:noProof/>
                <w:webHidden/>
              </w:rPr>
              <w:fldChar w:fldCharType="separate"/>
            </w:r>
            <w:r w:rsidR="00F40DCF">
              <w:rPr>
                <w:noProof/>
                <w:webHidden/>
              </w:rPr>
              <w:t>1</w:t>
            </w:r>
            <w:r w:rsidR="00BD4CDE">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32" w:history="1">
            <w:r w:rsidRPr="002A1B20">
              <w:rPr>
                <w:rStyle w:val="Hyperlink"/>
                <w:noProof/>
              </w:rPr>
              <w:t>Introduction</w:t>
            </w:r>
            <w:r>
              <w:rPr>
                <w:noProof/>
                <w:webHidden/>
              </w:rPr>
              <w:tab/>
            </w:r>
            <w:r>
              <w:rPr>
                <w:noProof/>
                <w:webHidden/>
              </w:rPr>
              <w:fldChar w:fldCharType="begin"/>
            </w:r>
            <w:r>
              <w:rPr>
                <w:noProof/>
                <w:webHidden/>
              </w:rPr>
              <w:instrText xml:space="preserve"> PAGEREF _Toc385883232 \h </w:instrText>
            </w:r>
            <w:r>
              <w:rPr>
                <w:noProof/>
                <w:webHidden/>
              </w:rPr>
            </w:r>
            <w:r>
              <w:rPr>
                <w:noProof/>
                <w:webHidden/>
              </w:rPr>
              <w:fldChar w:fldCharType="separate"/>
            </w:r>
            <w:r w:rsidR="00F40DCF">
              <w:rPr>
                <w:noProof/>
                <w:webHidden/>
              </w:rPr>
              <w:t>3</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33" w:history="1">
            <w:r w:rsidRPr="002A1B20">
              <w:rPr>
                <w:rStyle w:val="Hyperlink"/>
                <w:noProof/>
              </w:rPr>
              <w:t>Background</w:t>
            </w:r>
            <w:r>
              <w:rPr>
                <w:noProof/>
                <w:webHidden/>
              </w:rPr>
              <w:tab/>
            </w:r>
            <w:r>
              <w:rPr>
                <w:noProof/>
                <w:webHidden/>
              </w:rPr>
              <w:fldChar w:fldCharType="begin"/>
            </w:r>
            <w:r>
              <w:rPr>
                <w:noProof/>
                <w:webHidden/>
              </w:rPr>
              <w:instrText xml:space="preserve"> PAGEREF _Toc385883233 \h </w:instrText>
            </w:r>
            <w:r>
              <w:rPr>
                <w:noProof/>
                <w:webHidden/>
              </w:rPr>
            </w:r>
            <w:r>
              <w:rPr>
                <w:noProof/>
                <w:webHidden/>
              </w:rPr>
              <w:fldChar w:fldCharType="separate"/>
            </w:r>
            <w:r w:rsidR="00F40DCF">
              <w:rPr>
                <w:noProof/>
                <w:webHidden/>
              </w:rPr>
              <w:t>3</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34" w:history="1">
            <w:r w:rsidRPr="002A1B20">
              <w:rPr>
                <w:rStyle w:val="Hyperlink"/>
                <w:noProof/>
              </w:rPr>
              <w:t>Approach</w:t>
            </w:r>
            <w:r>
              <w:rPr>
                <w:noProof/>
                <w:webHidden/>
              </w:rPr>
              <w:tab/>
            </w:r>
            <w:r>
              <w:rPr>
                <w:noProof/>
                <w:webHidden/>
              </w:rPr>
              <w:fldChar w:fldCharType="begin"/>
            </w:r>
            <w:r>
              <w:rPr>
                <w:noProof/>
                <w:webHidden/>
              </w:rPr>
              <w:instrText xml:space="preserve"> PAGEREF _Toc385883234 \h </w:instrText>
            </w:r>
            <w:r>
              <w:rPr>
                <w:noProof/>
                <w:webHidden/>
              </w:rPr>
            </w:r>
            <w:r>
              <w:rPr>
                <w:noProof/>
                <w:webHidden/>
              </w:rPr>
              <w:fldChar w:fldCharType="separate"/>
            </w:r>
            <w:r w:rsidR="00F40DCF">
              <w:rPr>
                <w:noProof/>
                <w:webHidden/>
              </w:rPr>
              <w:t>4</w:t>
            </w:r>
            <w:r>
              <w:rPr>
                <w:noProof/>
                <w:webHidden/>
              </w:rPr>
              <w:fldChar w:fldCharType="end"/>
            </w:r>
          </w:hyperlink>
        </w:p>
        <w:p w:rsidR="00BD4CDE" w:rsidRDefault="00BD4CDE">
          <w:pPr>
            <w:pStyle w:val="TOC2"/>
            <w:tabs>
              <w:tab w:val="right" w:leader="dot" w:pos="8630"/>
            </w:tabs>
            <w:rPr>
              <w:rFonts w:eastAsiaTheme="minorEastAsia"/>
              <w:noProof/>
              <w:color w:val="auto"/>
              <w:sz w:val="22"/>
              <w:szCs w:val="22"/>
              <w:lang w:eastAsia="en-US"/>
            </w:rPr>
          </w:pPr>
          <w:hyperlink w:anchor="_Toc385883235" w:history="1">
            <w:r w:rsidRPr="002A1B20">
              <w:rPr>
                <w:rStyle w:val="Hyperlink"/>
                <w:noProof/>
              </w:rPr>
              <w:t>Scene Description</w:t>
            </w:r>
            <w:r>
              <w:rPr>
                <w:noProof/>
                <w:webHidden/>
              </w:rPr>
              <w:tab/>
            </w:r>
            <w:r>
              <w:rPr>
                <w:noProof/>
                <w:webHidden/>
              </w:rPr>
              <w:fldChar w:fldCharType="begin"/>
            </w:r>
            <w:r>
              <w:rPr>
                <w:noProof/>
                <w:webHidden/>
              </w:rPr>
              <w:instrText xml:space="preserve"> PAGEREF _Toc385883235 \h </w:instrText>
            </w:r>
            <w:r>
              <w:rPr>
                <w:noProof/>
                <w:webHidden/>
              </w:rPr>
            </w:r>
            <w:r>
              <w:rPr>
                <w:noProof/>
                <w:webHidden/>
              </w:rPr>
              <w:fldChar w:fldCharType="separate"/>
            </w:r>
            <w:r w:rsidR="00F40DCF">
              <w:rPr>
                <w:noProof/>
                <w:webHidden/>
              </w:rPr>
              <w:t>4</w:t>
            </w:r>
            <w:r>
              <w:rPr>
                <w:noProof/>
                <w:webHidden/>
              </w:rPr>
              <w:fldChar w:fldCharType="end"/>
            </w:r>
          </w:hyperlink>
        </w:p>
        <w:p w:rsidR="00BD4CDE" w:rsidRDefault="00BD4CDE">
          <w:pPr>
            <w:pStyle w:val="TOC2"/>
            <w:tabs>
              <w:tab w:val="right" w:leader="dot" w:pos="8630"/>
            </w:tabs>
            <w:rPr>
              <w:rFonts w:eastAsiaTheme="minorEastAsia"/>
              <w:noProof/>
              <w:color w:val="auto"/>
              <w:sz w:val="22"/>
              <w:szCs w:val="22"/>
              <w:lang w:eastAsia="en-US"/>
            </w:rPr>
          </w:pPr>
          <w:hyperlink w:anchor="_Toc385883236" w:history="1">
            <w:r w:rsidRPr="002A1B20">
              <w:rPr>
                <w:rStyle w:val="Hyperlink"/>
                <w:noProof/>
              </w:rPr>
              <w:t>Techniques</w:t>
            </w:r>
            <w:r>
              <w:rPr>
                <w:noProof/>
                <w:webHidden/>
              </w:rPr>
              <w:tab/>
            </w:r>
            <w:r>
              <w:rPr>
                <w:noProof/>
                <w:webHidden/>
              </w:rPr>
              <w:fldChar w:fldCharType="begin"/>
            </w:r>
            <w:r>
              <w:rPr>
                <w:noProof/>
                <w:webHidden/>
              </w:rPr>
              <w:instrText xml:space="preserve"> PAGEREF _Toc385883236 \h </w:instrText>
            </w:r>
            <w:r>
              <w:rPr>
                <w:noProof/>
                <w:webHidden/>
              </w:rPr>
            </w:r>
            <w:r>
              <w:rPr>
                <w:noProof/>
                <w:webHidden/>
              </w:rPr>
              <w:fldChar w:fldCharType="separate"/>
            </w:r>
            <w:r w:rsidR="00F40DCF">
              <w:rPr>
                <w:noProof/>
                <w:webHidden/>
              </w:rPr>
              <w:t>4</w:t>
            </w:r>
            <w:r>
              <w:rPr>
                <w:noProof/>
                <w:webHidden/>
              </w:rPr>
              <w:fldChar w:fldCharType="end"/>
            </w:r>
          </w:hyperlink>
        </w:p>
        <w:p w:rsidR="00BD4CDE" w:rsidRDefault="00BD4CDE">
          <w:pPr>
            <w:pStyle w:val="TOC3"/>
            <w:tabs>
              <w:tab w:val="right" w:leader="dot" w:pos="8630"/>
            </w:tabs>
            <w:rPr>
              <w:rFonts w:eastAsiaTheme="minorEastAsia"/>
              <w:i w:val="0"/>
              <w:iCs w:val="0"/>
              <w:noProof/>
              <w:color w:val="auto"/>
              <w:sz w:val="22"/>
              <w:szCs w:val="22"/>
              <w:lang w:eastAsia="en-US"/>
            </w:rPr>
          </w:pPr>
          <w:hyperlink w:anchor="_Toc385883237" w:history="1">
            <w:r w:rsidRPr="002A1B20">
              <w:rPr>
                <w:rStyle w:val="Hyperlink"/>
                <w:noProof/>
              </w:rPr>
              <w:t>Height Map</w:t>
            </w:r>
            <w:r>
              <w:rPr>
                <w:noProof/>
                <w:webHidden/>
              </w:rPr>
              <w:tab/>
            </w:r>
            <w:r>
              <w:rPr>
                <w:noProof/>
                <w:webHidden/>
              </w:rPr>
              <w:fldChar w:fldCharType="begin"/>
            </w:r>
            <w:r>
              <w:rPr>
                <w:noProof/>
                <w:webHidden/>
              </w:rPr>
              <w:instrText xml:space="preserve"> PAGEREF _Toc385883237 \h </w:instrText>
            </w:r>
            <w:r>
              <w:rPr>
                <w:noProof/>
                <w:webHidden/>
              </w:rPr>
            </w:r>
            <w:r>
              <w:rPr>
                <w:noProof/>
                <w:webHidden/>
              </w:rPr>
              <w:fldChar w:fldCharType="separate"/>
            </w:r>
            <w:r w:rsidR="00F40DCF">
              <w:rPr>
                <w:noProof/>
                <w:webHidden/>
              </w:rPr>
              <w:t>4</w:t>
            </w:r>
            <w:r>
              <w:rPr>
                <w:noProof/>
                <w:webHidden/>
              </w:rPr>
              <w:fldChar w:fldCharType="end"/>
            </w:r>
          </w:hyperlink>
        </w:p>
        <w:p w:rsidR="00BD4CDE" w:rsidRDefault="00BD4CDE">
          <w:pPr>
            <w:pStyle w:val="TOC3"/>
            <w:tabs>
              <w:tab w:val="right" w:leader="dot" w:pos="8630"/>
            </w:tabs>
            <w:rPr>
              <w:rFonts w:eastAsiaTheme="minorEastAsia"/>
              <w:i w:val="0"/>
              <w:iCs w:val="0"/>
              <w:noProof/>
              <w:color w:val="auto"/>
              <w:sz w:val="22"/>
              <w:szCs w:val="22"/>
              <w:lang w:eastAsia="en-US"/>
            </w:rPr>
          </w:pPr>
          <w:hyperlink w:anchor="_Toc385883238" w:history="1">
            <w:r w:rsidRPr="002A1B20">
              <w:rPr>
                <w:rStyle w:val="Hyperlink"/>
                <w:noProof/>
              </w:rPr>
              <w:t>Tessellation</w:t>
            </w:r>
            <w:r>
              <w:rPr>
                <w:noProof/>
                <w:webHidden/>
              </w:rPr>
              <w:tab/>
            </w:r>
            <w:r>
              <w:rPr>
                <w:noProof/>
                <w:webHidden/>
              </w:rPr>
              <w:fldChar w:fldCharType="begin"/>
            </w:r>
            <w:r>
              <w:rPr>
                <w:noProof/>
                <w:webHidden/>
              </w:rPr>
              <w:instrText xml:space="preserve"> PAGEREF _Toc385883238 \h </w:instrText>
            </w:r>
            <w:r>
              <w:rPr>
                <w:noProof/>
                <w:webHidden/>
              </w:rPr>
            </w:r>
            <w:r>
              <w:rPr>
                <w:noProof/>
                <w:webHidden/>
              </w:rPr>
              <w:fldChar w:fldCharType="separate"/>
            </w:r>
            <w:r w:rsidR="00F40DCF">
              <w:rPr>
                <w:noProof/>
                <w:webHidden/>
              </w:rPr>
              <w:t>4</w:t>
            </w:r>
            <w:r>
              <w:rPr>
                <w:noProof/>
                <w:webHidden/>
              </w:rPr>
              <w:fldChar w:fldCharType="end"/>
            </w:r>
          </w:hyperlink>
        </w:p>
        <w:p w:rsidR="00BD4CDE" w:rsidRDefault="00BD4CDE">
          <w:pPr>
            <w:pStyle w:val="TOC3"/>
            <w:tabs>
              <w:tab w:val="right" w:leader="dot" w:pos="8630"/>
            </w:tabs>
            <w:rPr>
              <w:rFonts w:eastAsiaTheme="minorEastAsia"/>
              <w:i w:val="0"/>
              <w:iCs w:val="0"/>
              <w:noProof/>
              <w:color w:val="auto"/>
              <w:sz w:val="22"/>
              <w:szCs w:val="22"/>
              <w:lang w:eastAsia="en-US"/>
            </w:rPr>
          </w:pPr>
          <w:hyperlink w:anchor="_Toc385883239" w:history="1">
            <w:r w:rsidRPr="002A1B20">
              <w:rPr>
                <w:rStyle w:val="Hyperlink"/>
                <w:noProof/>
              </w:rPr>
              <w:t>Calculating Normals</w:t>
            </w:r>
            <w:r>
              <w:rPr>
                <w:noProof/>
                <w:webHidden/>
              </w:rPr>
              <w:tab/>
            </w:r>
            <w:r>
              <w:rPr>
                <w:noProof/>
                <w:webHidden/>
              </w:rPr>
              <w:fldChar w:fldCharType="begin"/>
            </w:r>
            <w:r>
              <w:rPr>
                <w:noProof/>
                <w:webHidden/>
              </w:rPr>
              <w:instrText xml:space="preserve"> PAGEREF _Toc385883239 \h </w:instrText>
            </w:r>
            <w:r>
              <w:rPr>
                <w:noProof/>
                <w:webHidden/>
              </w:rPr>
            </w:r>
            <w:r>
              <w:rPr>
                <w:noProof/>
                <w:webHidden/>
              </w:rPr>
              <w:fldChar w:fldCharType="separate"/>
            </w:r>
            <w:r w:rsidR="00F40DCF">
              <w:rPr>
                <w:noProof/>
                <w:webHidden/>
              </w:rPr>
              <w:t>6</w:t>
            </w:r>
            <w:r>
              <w:rPr>
                <w:noProof/>
                <w:webHidden/>
              </w:rPr>
              <w:fldChar w:fldCharType="end"/>
            </w:r>
          </w:hyperlink>
        </w:p>
        <w:p w:rsidR="00BD4CDE" w:rsidRDefault="00BD4CDE">
          <w:pPr>
            <w:pStyle w:val="TOC3"/>
            <w:tabs>
              <w:tab w:val="right" w:leader="dot" w:pos="8630"/>
            </w:tabs>
            <w:rPr>
              <w:rFonts w:eastAsiaTheme="minorEastAsia"/>
              <w:i w:val="0"/>
              <w:iCs w:val="0"/>
              <w:noProof/>
              <w:color w:val="auto"/>
              <w:sz w:val="22"/>
              <w:szCs w:val="22"/>
              <w:lang w:eastAsia="en-US"/>
            </w:rPr>
          </w:pPr>
          <w:hyperlink w:anchor="_Toc385883240" w:history="1">
            <w:r w:rsidRPr="002A1B20">
              <w:rPr>
                <w:rStyle w:val="Hyperlink"/>
                <w:noProof/>
              </w:rPr>
              <w:t>Lighting</w:t>
            </w:r>
            <w:r>
              <w:rPr>
                <w:noProof/>
                <w:webHidden/>
              </w:rPr>
              <w:tab/>
            </w:r>
            <w:r>
              <w:rPr>
                <w:noProof/>
                <w:webHidden/>
              </w:rPr>
              <w:fldChar w:fldCharType="begin"/>
            </w:r>
            <w:r>
              <w:rPr>
                <w:noProof/>
                <w:webHidden/>
              </w:rPr>
              <w:instrText xml:space="preserve"> PAGEREF _Toc385883240 \h </w:instrText>
            </w:r>
            <w:r>
              <w:rPr>
                <w:noProof/>
                <w:webHidden/>
              </w:rPr>
            </w:r>
            <w:r>
              <w:rPr>
                <w:noProof/>
                <w:webHidden/>
              </w:rPr>
              <w:fldChar w:fldCharType="separate"/>
            </w:r>
            <w:r w:rsidR="00F40DCF">
              <w:rPr>
                <w:noProof/>
                <w:webHidden/>
              </w:rPr>
              <w:t>6</w:t>
            </w:r>
            <w:r>
              <w:rPr>
                <w:noProof/>
                <w:webHidden/>
              </w:rPr>
              <w:fldChar w:fldCharType="end"/>
            </w:r>
          </w:hyperlink>
        </w:p>
        <w:p w:rsidR="00BD4CDE" w:rsidRDefault="00BD4CDE">
          <w:pPr>
            <w:pStyle w:val="TOC3"/>
            <w:tabs>
              <w:tab w:val="right" w:leader="dot" w:pos="8630"/>
            </w:tabs>
            <w:rPr>
              <w:rFonts w:eastAsiaTheme="minorEastAsia"/>
              <w:i w:val="0"/>
              <w:iCs w:val="0"/>
              <w:noProof/>
              <w:color w:val="auto"/>
              <w:sz w:val="22"/>
              <w:szCs w:val="22"/>
              <w:lang w:eastAsia="en-US"/>
            </w:rPr>
          </w:pPr>
          <w:hyperlink w:anchor="_Toc385883241" w:history="1">
            <w:r w:rsidRPr="002A1B20">
              <w:rPr>
                <w:rStyle w:val="Hyperlink"/>
                <w:noProof/>
              </w:rPr>
              <w:t>Multi-Texturing</w:t>
            </w:r>
            <w:r>
              <w:rPr>
                <w:noProof/>
                <w:webHidden/>
              </w:rPr>
              <w:tab/>
            </w:r>
            <w:r>
              <w:rPr>
                <w:noProof/>
                <w:webHidden/>
              </w:rPr>
              <w:fldChar w:fldCharType="begin"/>
            </w:r>
            <w:r>
              <w:rPr>
                <w:noProof/>
                <w:webHidden/>
              </w:rPr>
              <w:instrText xml:space="preserve"> PAGEREF _Toc385883241 \h </w:instrText>
            </w:r>
            <w:r>
              <w:rPr>
                <w:noProof/>
                <w:webHidden/>
              </w:rPr>
            </w:r>
            <w:r>
              <w:rPr>
                <w:noProof/>
                <w:webHidden/>
              </w:rPr>
              <w:fldChar w:fldCharType="separate"/>
            </w:r>
            <w:r w:rsidR="00F40DCF">
              <w:rPr>
                <w:noProof/>
                <w:webHidden/>
              </w:rPr>
              <w:t>7</w:t>
            </w:r>
            <w:r>
              <w:rPr>
                <w:noProof/>
                <w:webHidden/>
              </w:rPr>
              <w:fldChar w:fldCharType="end"/>
            </w:r>
          </w:hyperlink>
        </w:p>
        <w:p w:rsidR="00BD4CDE" w:rsidRDefault="00BD4CDE">
          <w:pPr>
            <w:pStyle w:val="TOC3"/>
            <w:tabs>
              <w:tab w:val="right" w:leader="dot" w:pos="8630"/>
            </w:tabs>
            <w:rPr>
              <w:rFonts w:eastAsiaTheme="minorEastAsia"/>
              <w:i w:val="0"/>
              <w:iCs w:val="0"/>
              <w:noProof/>
              <w:color w:val="auto"/>
              <w:sz w:val="22"/>
              <w:szCs w:val="22"/>
              <w:lang w:eastAsia="en-US"/>
            </w:rPr>
          </w:pPr>
          <w:hyperlink w:anchor="_Toc385883242" w:history="1">
            <w:r w:rsidRPr="002A1B20">
              <w:rPr>
                <w:rStyle w:val="Hyperlink"/>
                <w:noProof/>
              </w:rPr>
              <w:t>Skybox</w:t>
            </w:r>
            <w:r>
              <w:rPr>
                <w:noProof/>
                <w:webHidden/>
              </w:rPr>
              <w:tab/>
            </w:r>
            <w:r>
              <w:rPr>
                <w:noProof/>
                <w:webHidden/>
              </w:rPr>
              <w:fldChar w:fldCharType="begin"/>
            </w:r>
            <w:r>
              <w:rPr>
                <w:noProof/>
                <w:webHidden/>
              </w:rPr>
              <w:instrText xml:space="preserve"> PAGEREF _Toc385883242 \h </w:instrText>
            </w:r>
            <w:r>
              <w:rPr>
                <w:noProof/>
                <w:webHidden/>
              </w:rPr>
            </w:r>
            <w:r>
              <w:rPr>
                <w:noProof/>
                <w:webHidden/>
              </w:rPr>
              <w:fldChar w:fldCharType="separate"/>
            </w:r>
            <w:r w:rsidR="00F40DCF">
              <w:rPr>
                <w:noProof/>
                <w:webHidden/>
              </w:rPr>
              <w:t>9</w:t>
            </w:r>
            <w:r>
              <w:rPr>
                <w:noProof/>
                <w:webHidden/>
              </w:rPr>
              <w:fldChar w:fldCharType="end"/>
            </w:r>
          </w:hyperlink>
        </w:p>
        <w:p w:rsidR="00BD4CDE" w:rsidRDefault="00BD4CDE">
          <w:pPr>
            <w:pStyle w:val="TOC3"/>
            <w:tabs>
              <w:tab w:val="right" w:leader="dot" w:pos="8630"/>
            </w:tabs>
            <w:rPr>
              <w:rFonts w:eastAsiaTheme="minorEastAsia"/>
              <w:i w:val="0"/>
              <w:iCs w:val="0"/>
              <w:noProof/>
              <w:color w:val="auto"/>
              <w:sz w:val="22"/>
              <w:szCs w:val="22"/>
              <w:lang w:eastAsia="en-US"/>
            </w:rPr>
          </w:pPr>
          <w:hyperlink w:anchor="_Toc385883243" w:history="1">
            <w:r w:rsidRPr="002A1B20">
              <w:rPr>
                <w:rStyle w:val="Hyperlink"/>
                <w:noProof/>
              </w:rPr>
              <w:t>Camera Controls</w:t>
            </w:r>
            <w:r>
              <w:rPr>
                <w:noProof/>
                <w:webHidden/>
              </w:rPr>
              <w:tab/>
            </w:r>
            <w:r>
              <w:rPr>
                <w:noProof/>
                <w:webHidden/>
              </w:rPr>
              <w:fldChar w:fldCharType="begin"/>
            </w:r>
            <w:r>
              <w:rPr>
                <w:noProof/>
                <w:webHidden/>
              </w:rPr>
              <w:instrText xml:space="preserve"> PAGEREF _Toc385883243 \h </w:instrText>
            </w:r>
            <w:r>
              <w:rPr>
                <w:noProof/>
                <w:webHidden/>
              </w:rPr>
            </w:r>
            <w:r>
              <w:rPr>
                <w:noProof/>
                <w:webHidden/>
              </w:rPr>
              <w:fldChar w:fldCharType="separate"/>
            </w:r>
            <w:r w:rsidR="00F40DCF">
              <w:rPr>
                <w:noProof/>
                <w:webHidden/>
              </w:rPr>
              <w:t>9</w:t>
            </w:r>
            <w:r>
              <w:rPr>
                <w:noProof/>
                <w:webHidden/>
              </w:rPr>
              <w:fldChar w:fldCharType="end"/>
            </w:r>
          </w:hyperlink>
        </w:p>
        <w:p w:rsidR="00BD4CDE" w:rsidRDefault="00BD4CDE">
          <w:pPr>
            <w:pStyle w:val="TOC2"/>
            <w:tabs>
              <w:tab w:val="right" w:leader="dot" w:pos="8630"/>
            </w:tabs>
            <w:rPr>
              <w:rFonts w:eastAsiaTheme="minorEastAsia"/>
              <w:noProof/>
              <w:color w:val="auto"/>
              <w:sz w:val="22"/>
              <w:szCs w:val="22"/>
              <w:lang w:eastAsia="en-US"/>
            </w:rPr>
          </w:pPr>
          <w:hyperlink w:anchor="_Toc385883244" w:history="1">
            <w:r w:rsidRPr="002A1B20">
              <w:rPr>
                <w:rStyle w:val="Hyperlink"/>
                <w:noProof/>
              </w:rPr>
              <w:t>Performance Statistics</w:t>
            </w:r>
            <w:r>
              <w:rPr>
                <w:noProof/>
                <w:webHidden/>
              </w:rPr>
              <w:tab/>
            </w:r>
            <w:r>
              <w:rPr>
                <w:noProof/>
                <w:webHidden/>
              </w:rPr>
              <w:fldChar w:fldCharType="begin"/>
            </w:r>
            <w:r>
              <w:rPr>
                <w:noProof/>
                <w:webHidden/>
              </w:rPr>
              <w:instrText xml:space="preserve"> PAGEREF _Toc385883244 \h </w:instrText>
            </w:r>
            <w:r>
              <w:rPr>
                <w:noProof/>
                <w:webHidden/>
              </w:rPr>
            </w:r>
            <w:r>
              <w:rPr>
                <w:noProof/>
                <w:webHidden/>
              </w:rPr>
              <w:fldChar w:fldCharType="separate"/>
            </w:r>
            <w:r w:rsidR="00F40DCF">
              <w:rPr>
                <w:noProof/>
                <w:webHidden/>
              </w:rPr>
              <w:t>10</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45" w:history="1">
            <w:r w:rsidRPr="002A1B20">
              <w:rPr>
                <w:rStyle w:val="Hyperlink"/>
                <w:noProof/>
              </w:rPr>
              <w:t>Implementation</w:t>
            </w:r>
            <w:r>
              <w:rPr>
                <w:noProof/>
                <w:webHidden/>
              </w:rPr>
              <w:tab/>
            </w:r>
            <w:r>
              <w:rPr>
                <w:noProof/>
                <w:webHidden/>
              </w:rPr>
              <w:fldChar w:fldCharType="begin"/>
            </w:r>
            <w:r>
              <w:rPr>
                <w:noProof/>
                <w:webHidden/>
              </w:rPr>
              <w:instrText xml:space="preserve"> PAGEREF _Toc385883245 \h </w:instrText>
            </w:r>
            <w:r>
              <w:rPr>
                <w:noProof/>
                <w:webHidden/>
              </w:rPr>
            </w:r>
            <w:r>
              <w:rPr>
                <w:noProof/>
                <w:webHidden/>
              </w:rPr>
              <w:fldChar w:fldCharType="separate"/>
            </w:r>
            <w:r w:rsidR="00F40DCF">
              <w:rPr>
                <w:noProof/>
                <w:webHidden/>
              </w:rPr>
              <w:t>10</w:t>
            </w:r>
            <w:r>
              <w:rPr>
                <w:noProof/>
                <w:webHidden/>
              </w:rPr>
              <w:fldChar w:fldCharType="end"/>
            </w:r>
          </w:hyperlink>
        </w:p>
        <w:p w:rsidR="00BD4CDE" w:rsidRDefault="00BD4CDE">
          <w:pPr>
            <w:pStyle w:val="TOC2"/>
            <w:tabs>
              <w:tab w:val="right" w:leader="dot" w:pos="8630"/>
            </w:tabs>
            <w:rPr>
              <w:rFonts w:eastAsiaTheme="minorEastAsia"/>
              <w:noProof/>
              <w:color w:val="auto"/>
              <w:sz w:val="22"/>
              <w:szCs w:val="22"/>
              <w:lang w:eastAsia="en-US"/>
            </w:rPr>
          </w:pPr>
          <w:hyperlink w:anchor="_Toc385883246" w:history="1">
            <w:r w:rsidRPr="002A1B20">
              <w:rPr>
                <w:rStyle w:val="Hyperlink"/>
                <w:noProof/>
              </w:rPr>
              <w:t>Technology</w:t>
            </w:r>
            <w:r>
              <w:rPr>
                <w:noProof/>
                <w:webHidden/>
              </w:rPr>
              <w:tab/>
            </w:r>
            <w:r>
              <w:rPr>
                <w:noProof/>
                <w:webHidden/>
              </w:rPr>
              <w:fldChar w:fldCharType="begin"/>
            </w:r>
            <w:r>
              <w:rPr>
                <w:noProof/>
                <w:webHidden/>
              </w:rPr>
              <w:instrText xml:space="preserve"> PAGEREF _Toc385883246 \h </w:instrText>
            </w:r>
            <w:r>
              <w:rPr>
                <w:noProof/>
                <w:webHidden/>
              </w:rPr>
            </w:r>
            <w:r>
              <w:rPr>
                <w:noProof/>
                <w:webHidden/>
              </w:rPr>
              <w:fldChar w:fldCharType="separate"/>
            </w:r>
            <w:r w:rsidR="00F40DCF">
              <w:rPr>
                <w:noProof/>
                <w:webHidden/>
              </w:rPr>
              <w:t>10</w:t>
            </w:r>
            <w:r>
              <w:rPr>
                <w:noProof/>
                <w:webHidden/>
              </w:rPr>
              <w:fldChar w:fldCharType="end"/>
            </w:r>
          </w:hyperlink>
        </w:p>
        <w:p w:rsidR="00BD4CDE" w:rsidRDefault="00BD4CDE">
          <w:pPr>
            <w:pStyle w:val="TOC2"/>
            <w:tabs>
              <w:tab w:val="right" w:leader="dot" w:pos="8630"/>
            </w:tabs>
            <w:rPr>
              <w:rFonts w:eastAsiaTheme="minorEastAsia"/>
              <w:noProof/>
              <w:color w:val="auto"/>
              <w:sz w:val="22"/>
              <w:szCs w:val="22"/>
              <w:lang w:eastAsia="en-US"/>
            </w:rPr>
          </w:pPr>
          <w:hyperlink w:anchor="_Toc385883247" w:history="1">
            <w:r w:rsidRPr="002A1B20">
              <w:rPr>
                <w:rStyle w:val="Hyperlink"/>
                <w:noProof/>
              </w:rPr>
              <w:t>Program Design</w:t>
            </w:r>
            <w:r>
              <w:rPr>
                <w:noProof/>
                <w:webHidden/>
              </w:rPr>
              <w:tab/>
            </w:r>
            <w:r>
              <w:rPr>
                <w:noProof/>
                <w:webHidden/>
              </w:rPr>
              <w:fldChar w:fldCharType="begin"/>
            </w:r>
            <w:r>
              <w:rPr>
                <w:noProof/>
                <w:webHidden/>
              </w:rPr>
              <w:instrText xml:space="preserve"> PAGEREF _Toc385883247 \h </w:instrText>
            </w:r>
            <w:r>
              <w:rPr>
                <w:noProof/>
                <w:webHidden/>
              </w:rPr>
            </w:r>
            <w:r>
              <w:rPr>
                <w:noProof/>
                <w:webHidden/>
              </w:rPr>
              <w:fldChar w:fldCharType="separate"/>
            </w:r>
            <w:r w:rsidR="00F40DCF">
              <w:rPr>
                <w:noProof/>
                <w:webHidden/>
              </w:rPr>
              <w:t>10</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48" w:history="1">
            <w:r w:rsidRPr="002A1B20">
              <w:rPr>
                <w:rStyle w:val="Hyperlink"/>
                <w:noProof/>
              </w:rPr>
              <w:t>Program User Guide</w:t>
            </w:r>
            <w:r>
              <w:rPr>
                <w:noProof/>
                <w:webHidden/>
              </w:rPr>
              <w:tab/>
            </w:r>
            <w:r>
              <w:rPr>
                <w:noProof/>
                <w:webHidden/>
              </w:rPr>
              <w:fldChar w:fldCharType="begin"/>
            </w:r>
            <w:r>
              <w:rPr>
                <w:noProof/>
                <w:webHidden/>
              </w:rPr>
              <w:instrText xml:space="preserve"> PAGEREF _Toc385883248 \h </w:instrText>
            </w:r>
            <w:r>
              <w:rPr>
                <w:noProof/>
                <w:webHidden/>
              </w:rPr>
            </w:r>
            <w:r>
              <w:rPr>
                <w:noProof/>
                <w:webHidden/>
              </w:rPr>
              <w:fldChar w:fldCharType="separate"/>
            </w:r>
            <w:r w:rsidR="00F40DCF">
              <w:rPr>
                <w:noProof/>
                <w:webHidden/>
              </w:rPr>
              <w:t>11</w:t>
            </w:r>
            <w:r>
              <w:rPr>
                <w:noProof/>
                <w:webHidden/>
              </w:rPr>
              <w:fldChar w:fldCharType="end"/>
            </w:r>
          </w:hyperlink>
        </w:p>
        <w:p w:rsidR="00BD4CDE" w:rsidRDefault="00BD4CDE">
          <w:pPr>
            <w:pStyle w:val="TOC2"/>
            <w:tabs>
              <w:tab w:val="right" w:leader="dot" w:pos="8630"/>
            </w:tabs>
            <w:rPr>
              <w:rFonts w:eastAsiaTheme="minorEastAsia"/>
              <w:noProof/>
              <w:color w:val="auto"/>
              <w:sz w:val="22"/>
              <w:szCs w:val="22"/>
              <w:lang w:eastAsia="en-US"/>
            </w:rPr>
          </w:pPr>
          <w:hyperlink w:anchor="_Toc385883249" w:history="1">
            <w:r w:rsidRPr="002A1B20">
              <w:rPr>
                <w:rStyle w:val="Hyperlink"/>
                <w:noProof/>
              </w:rPr>
              <w:t>Running the program</w:t>
            </w:r>
            <w:r>
              <w:rPr>
                <w:noProof/>
                <w:webHidden/>
              </w:rPr>
              <w:tab/>
            </w:r>
            <w:r>
              <w:rPr>
                <w:noProof/>
                <w:webHidden/>
              </w:rPr>
              <w:fldChar w:fldCharType="begin"/>
            </w:r>
            <w:r>
              <w:rPr>
                <w:noProof/>
                <w:webHidden/>
              </w:rPr>
              <w:instrText xml:space="preserve"> PAGEREF _Toc385883249 \h </w:instrText>
            </w:r>
            <w:r>
              <w:rPr>
                <w:noProof/>
                <w:webHidden/>
              </w:rPr>
            </w:r>
            <w:r>
              <w:rPr>
                <w:noProof/>
                <w:webHidden/>
              </w:rPr>
              <w:fldChar w:fldCharType="separate"/>
            </w:r>
            <w:r w:rsidR="00F40DCF">
              <w:rPr>
                <w:noProof/>
                <w:webHidden/>
              </w:rPr>
              <w:t>11</w:t>
            </w:r>
            <w:r>
              <w:rPr>
                <w:noProof/>
                <w:webHidden/>
              </w:rPr>
              <w:fldChar w:fldCharType="end"/>
            </w:r>
          </w:hyperlink>
        </w:p>
        <w:p w:rsidR="00BD4CDE" w:rsidRDefault="00BD4CDE">
          <w:pPr>
            <w:pStyle w:val="TOC2"/>
            <w:tabs>
              <w:tab w:val="right" w:leader="dot" w:pos="8630"/>
            </w:tabs>
            <w:rPr>
              <w:rFonts w:eastAsiaTheme="minorEastAsia"/>
              <w:noProof/>
              <w:color w:val="auto"/>
              <w:sz w:val="22"/>
              <w:szCs w:val="22"/>
              <w:lang w:eastAsia="en-US"/>
            </w:rPr>
          </w:pPr>
          <w:hyperlink w:anchor="_Toc385883250" w:history="1">
            <w:r w:rsidRPr="002A1B20">
              <w:rPr>
                <w:rStyle w:val="Hyperlink"/>
                <w:noProof/>
              </w:rPr>
              <w:t>Input</w:t>
            </w:r>
            <w:r>
              <w:rPr>
                <w:noProof/>
                <w:webHidden/>
              </w:rPr>
              <w:tab/>
            </w:r>
            <w:r>
              <w:rPr>
                <w:noProof/>
                <w:webHidden/>
              </w:rPr>
              <w:fldChar w:fldCharType="begin"/>
            </w:r>
            <w:r>
              <w:rPr>
                <w:noProof/>
                <w:webHidden/>
              </w:rPr>
              <w:instrText xml:space="preserve"> PAGEREF _Toc385883250 \h </w:instrText>
            </w:r>
            <w:r>
              <w:rPr>
                <w:noProof/>
                <w:webHidden/>
              </w:rPr>
            </w:r>
            <w:r>
              <w:rPr>
                <w:noProof/>
                <w:webHidden/>
              </w:rPr>
              <w:fldChar w:fldCharType="separate"/>
            </w:r>
            <w:r w:rsidR="00F40DCF">
              <w:rPr>
                <w:noProof/>
                <w:webHidden/>
              </w:rPr>
              <w:t>11</w:t>
            </w:r>
            <w:r>
              <w:rPr>
                <w:noProof/>
                <w:webHidden/>
              </w:rPr>
              <w:fldChar w:fldCharType="end"/>
            </w:r>
          </w:hyperlink>
        </w:p>
        <w:p w:rsidR="00BD4CDE" w:rsidRDefault="00BD4CDE">
          <w:pPr>
            <w:pStyle w:val="TOC2"/>
            <w:tabs>
              <w:tab w:val="right" w:leader="dot" w:pos="8630"/>
            </w:tabs>
            <w:rPr>
              <w:rFonts w:eastAsiaTheme="minorEastAsia"/>
              <w:noProof/>
              <w:color w:val="auto"/>
              <w:sz w:val="22"/>
              <w:szCs w:val="22"/>
              <w:lang w:eastAsia="en-US"/>
            </w:rPr>
          </w:pPr>
          <w:hyperlink w:anchor="_Toc385883251" w:history="1">
            <w:r w:rsidRPr="002A1B20">
              <w:rPr>
                <w:rStyle w:val="Hyperlink"/>
                <w:noProof/>
              </w:rPr>
              <w:t>Screenshots</w:t>
            </w:r>
            <w:r>
              <w:rPr>
                <w:noProof/>
                <w:webHidden/>
              </w:rPr>
              <w:tab/>
            </w:r>
            <w:r>
              <w:rPr>
                <w:noProof/>
                <w:webHidden/>
              </w:rPr>
              <w:fldChar w:fldCharType="begin"/>
            </w:r>
            <w:r>
              <w:rPr>
                <w:noProof/>
                <w:webHidden/>
              </w:rPr>
              <w:instrText xml:space="preserve"> PAGEREF _Toc385883251 \h </w:instrText>
            </w:r>
            <w:r>
              <w:rPr>
                <w:noProof/>
                <w:webHidden/>
              </w:rPr>
            </w:r>
            <w:r>
              <w:rPr>
                <w:noProof/>
                <w:webHidden/>
              </w:rPr>
              <w:fldChar w:fldCharType="separate"/>
            </w:r>
            <w:r w:rsidR="00F40DCF">
              <w:rPr>
                <w:noProof/>
                <w:webHidden/>
              </w:rPr>
              <w:t>12</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52" w:history="1">
            <w:r w:rsidRPr="002A1B20">
              <w:rPr>
                <w:rStyle w:val="Hyperlink"/>
                <w:noProof/>
              </w:rPr>
              <w:t>Conclusion</w:t>
            </w:r>
            <w:r>
              <w:rPr>
                <w:noProof/>
                <w:webHidden/>
              </w:rPr>
              <w:tab/>
            </w:r>
            <w:r>
              <w:rPr>
                <w:noProof/>
                <w:webHidden/>
              </w:rPr>
              <w:fldChar w:fldCharType="begin"/>
            </w:r>
            <w:r>
              <w:rPr>
                <w:noProof/>
                <w:webHidden/>
              </w:rPr>
              <w:instrText xml:space="preserve"> PAGEREF _Toc385883252 \h </w:instrText>
            </w:r>
            <w:r>
              <w:rPr>
                <w:noProof/>
                <w:webHidden/>
              </w:rPr>
            </w:r>
            <w:r>
              <w:rPr>
                <w:noProof/>
                <w:webHidden/>
              </w:rPr>
              <w:fldChar w:fldCharType="separate"/>
            </w:r>
            <w:r w:rsidR="00F40DCF">
              <w:rPr>
                <w:noProof/>
                <w:webHidden/>
              </w:rPr>
              <w:t>13</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53" w:history="1">
            <w:r w:rsidRPr="002A1B20">
              <w:rPr>
                <w:rStyle w:val="Hyperlink"/>
                <w:noProof/>
              </w:rPr>
              <w:t>Deliverables</w:t>
            </w:r>
            <w:r>
              <w:rPr>
                <w:noProof/>
                <w:webHidden/>
              </w:rPr>
              <w:tab/>
            </w:r>
            <w:r>
              <w:rPr>
                <w:noProof/>
                <w:webHidden/>
              </w:rPr>
              <w:fldChar w:fldCharType="begin"/>
            </w:r>
            <w:r>
              <w:rPr>
                <w:noProof/>
                <w:webHidden/>
              </w:rPr>
              <w:instrText xml:space="preserve"> PAGEREF _Toc385883253 \h </w:instrText>
            </w:r>
            <w:r>
              <w:rPr>
                <w:noProof/>
                <w:webHidden/>
              </w:rPr>
            </w:r>
            <w:r>
              <w:rPr>
                <w:noProof/>
                <w:webHidden/>
              </w:rPr>
              <w:fldChar w:fldCharType="separate"/>
            </w:r>
            <w:r w:rsidR="00F40DCF">
              <w:rPr>
                <w:noProof/>
                <w:webHidden/>
              </w:rPr>
              <w:t>13</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54" w:history="1">
            <w:r w:rsidRPr="002A1B20">
              <w:rPr>
                <w:rStyle w:val="Hyperlink"/>
                <w:noProof/>
              </w:rPr>
              <w:t>Schedule</w:t>
            </w:r>
            <w:r>
              <w:rPr>
                <w:noProof/>
                <w:webHidden/>
              </w:rPr>
              <w:tab/>
            </w:r>
            <w:r>
              <w:rPr>
                <w:noProof/>
                <w:webHidden/>
              </w:rPr>
              <w:fldChar w:fldCharType="begin"/>
            </w:r>
            <w:r>
              <w:rPr>
                <w:noProof/>
                <w:webHidden/>
              </w:rPr>
              <w:instrText xml:space="preserve"> PAGEREF _Toc385883254 \h </w:instrText>
            </w:r>
            <w:r>
              <w:rPr>
                <w:noProof/>
                <w:webHidden/>
              </w:rPr>
            </w:r>
            <w:r>
              <w:rPr>
                <w:noProof/>
                <w:webHidden/>
              </w:rPr>
              <w:fldChar w:fldCharType="separate"/>
            </w:r>
            <w:r w:rsidR="00F40DCF">
              <w:rPr>
                <w:noProof/>
                <w:webHidden/>
              </w:rPr>
              <w:t>14</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55" w:history="1">
            <w:r w:rsidRPr="002A1B20">
              <w:rPr>
                <w:rStyle w:val="Hyperlink"/>
                <w:noProof/>
              </w:rPr>
              <w:t>References</w:t>
            </w:r>
            <w:r>
              <w:rPr>
                <w:noProof/>
                <w:webHidden/>
              </w:rPr>
              <w:tab/>
            </w:r>
            <w:r>
              <w:rPr>
                <w:noProof/>
                <w:webHidden/>
              </w:rPr>
              <w:fldChar w:fldCharType="begin"/>
            </w:r>
            <w:r>
              <w:rPr>
                <w:noProof/>
                <w:webHidden/>
              </w:rPr>
              <w:instrText xml:space="preserve"> PAGEREF _Toc385883255 \h </w:instrText>
            </w:r>
            <w:r>
              <w:rPr>
                <w:noProof/>
                <w:webHidden/>
              </w:rPr>
            </w:r>
            <w:r>
              <w:rPr>
                <w:noProof/>
                <w:webHidden/>
              </w:rPr>
              <w:fldChar w:fldCharType="separate"/>
            </w:r>
            <w:r w:rsidR="00F40DCF">
              <w:rPr>
                <w:noProof/>
                <w:webHidden/>
              </w:rPr>
              <w:t>14</w:t>
            </w:r>
            <w:r>
              <w:rPr>
                <w:noProof/>
                <w:webHidden/>
              </w:rPr>
              <w:fldChar w:fldCharType="end"/>
            </w:r>
          </w:hyperlink>
        </w:p>
        <w:p w:rsidR="00BD4CDE" w:rsidRDefault="00BD4CDE">
          <w:pPr>
            <w:pStyle w:val="TOC1"/>
            <w:tabs>
              <w:tab w:val="right" w:leader="dot" w:pos="8630"/>
            </w:tabs>
            <w:rPr>
              <w:rFonts w:eastAsiaTheme="minorEastAsia"/>
              <w:noProof/>
              <w:color w:val="auto"/>
              <w:sz w:val="22"/>
              <w:szCs w:val="22"/>
              <w:lang w:eastAsia="en-US"/>
            </w:rPr>
          </w:pPr>
          <w:hyperlink w:anchor="_Toc385883256" w:history="1">
            <w:r w:rsidRPr="002A1B20">
              <w:rPr>
                <w:rStyle w:val="Hyperlink"/>
                <w:noProof/>
              </w:rPr>
              <w:t>Author Information</w:t>
            </w:r>
            <w:r>
              <w:rPr>
                <w:noProof/>
                <w:webHidden/>
              </w:rPr>
              <w:tab/>
            </w:r>
            <w:r>
              <w:rPr>
                <w:noProof/>
                <w:webHidden/>
              </w:rPr>
              <w:fldChar w:fldCharType="begin"/>
            </w:r>
            <w:r>
              <w:rPr>
                <w:noProof/>
                <w:webHidden/>
              </w:rPr>
              <w:instrText xml:space="preserve"> PAGEREF _Toc385883256 \h </w:instrText>
            </w:r>
            <w:r>
              <w:rPr>
                <w:noProof/>
                <w:webHidden/>
              </w:rPr>
            </w:r>
            <w:r>
              <w:rPr>
                <w:noProof/>
                <w:webHidden/>
              </w:rPr>
              <w:fldChar w:fldCharType="separate"/>
            </w:r>
            <w:r w:rsidR="00F40DCF">
              <w:rPr>
                <w:noProof/>
                <w:webHidden/>
              </w:rPr>
              <w:t>14</w:t>
            </w:r>
            <w:r>
              <w:rPr>
                <w:noProof/>
                <w:webHidden/>
              </w:rPr>
              <w:fldChar w:fldCharType="end"/>
            </w:r>
          </w:hyperlink>
        </w:p>
        <w:p w:rsidR="00C20EC9" w:rsidRDefault="00C20EC9">
          <w:r>
            <w:rPr>
              <w:b/>
              <w:bCs/>
              <w:noProof/>
            </w:rPr>
            <w:fldChar w:fldCharType="end"/>
          </w:r>
        </w:p>
      </w:sdtContent>
    </w:sdt>
    <w:p w:rsidR="00C20EC9" w:rsidRPr="00C20EC9" w:rsidRDefault="00C20EC9" w:rsidP="00C20EC9"/>
    <w:p w:rsidR="00C20EC9" w:rsidRDefault="00C20EC9">
      <w:pPr>
        <w:rPr>
          <w:rFonts w:asciiTheme="majorHAnsi" w:eastAsiaTheme="majorEastAsia" w:hAnsiTheme="majorHAnsi" w:cstheme="majorBidi"/>
          <w:color w:val="00A0B8" w:themeColor="accent1"/>
          <w:sz w:val="30"/>
        </w:rPr>
      </w:pPr>
      <w:r>
        <w:br w:type="page"/>
      </w:r>
    </w:p>
    <w:p w:rsidR="00F54699" w:rsidRDefault="00F54699" w:rsidP="00D3052F">
      <w:pPr>
        <w:pStyle w:val="Heading1"/>
        <w:jc w:val="both"/>
      </w:pPr>
      <w:bookmarkStart w:id="6" w:name="_Toc385883232"/>
      <w:r>
        <w:lastRenderedPageBreak/>
        <w:t>Introduction</w:t>
      </w:r>
      <w:bookmarkEnd w:id="6"/>
    </w:p>
    <w:p w:rsidR="00F54699" w:rsidRDefault="00BD4CDE" w:rsidP="006B743D">
      <w:pPr>
        <w:jc w:val="both"/>
      </w:pPr>
      <w:r>
        <w:t>P</w:t>
      </w:r>
      <w:r w:rsidR="00E65F6E">
        <w:t xml:space="preserve">hotorealistic simulation of </w:t>
      </w:r>
      <w:r w:rsidR="00F03B6F">
        <w:t>mountain terrain form</w:t>
      </w:r>
      <w:r w:rsidR="006B743D">
        <w:t>s</w:t>
      </w:r>
      <w:r w:rsidR="00F03B6F">
        <w:t xml:space="preserve"> the basis of many beautiful outdoor scenes in video games and animated movies. However, the application of mountain terrain rendering is more than just being used to show </w:t>
      </w:r>
      <w:r>
        <w:t>vibrant</w:t>
      </w:r>
      <w:r w:rsidR="00F03B6F">
        <w:t xml:space="preserve"> landscape. It forms the foundation </w:t>
      </w:r>
      <w:r w:rsidR="006B743D">
        <w:t>over</w:t>
      </w:r>
      <w:r w:rsidR="00F03B6F">
        <w:t xml:space="preserve"> which many </w:t>
      </w:r>
      <w:r w:rsidR="006B743D">
        <w:t>environments</w:t>
      </w:r>
      <w:r w:rsidR="00F03B6F">
        <w:t xml:space="preserve"> are built upon</w:t>
      </w:r>
      <w:r w:rsidR="006B743D">
        <w:t>. This ranges from depictions of</w:t>
      </w:r>
      <w:r w:rsidR="00A2674C">
        <w:t xml:space="preserve"> outdoor farms to</w:t>
      </w:r>
      <w:r w:rsidR="00F03B6F">
        <w:t xml:space="preserve"> city experiences – </w:t>
      </w:r>
      <w:r w:rsidR="006B743D">
        <w:t>after all</w:t>
      </w:r>
      <w:r w:rsidR="00F03B6F">
        <w:t xml:space="preserve"> the earth is not flat. Therefore it becomes essential </w:t>
      </w:r>
      <w:r w:rsidR="006B743D">
        <w:t xml:space="preserve">for these programs to </w:t>
      </w:r>
      <w:r w:rsidR="00F03B6F">
        <w:t xml:space="preserve">be performant along with being </w:t>
      </w:r>
      <w:r w:rsidR="006B743D">
        <w:t xml:space="preserve">able to yield </w:t>
      </w:r>
      <w:r w:rsidR="00F03B6F">
        <w:t>photorealistic and beautiful</w:t>
      </w:r>
      <w:r w:rsidR="006B743D">
        <w:t xml:space="preserve"> scenes</w:t>
      </w:r>
      <w:r w:rsidR="00F03B6F">
        <w:t xml:space="preserve">. While rendering in </w:t>
      </w:r>
      <w:r w:rsidR="006B743D">
        <w:t>real-time</w:t>
      </w:r>
      <w:r w:rsidR="00F03B6F">
        <w:t xml:space="preserve">, it is </w:t>
      </w:r>
      <w:r w:rsidR="006B743D">
        <w:t>even more</w:t>
      </w:r>
      <w:r w:rsidR="00F03B6F">
        <w:t xml:space="preserve"> important to maintain a high frame</w:t>
      </w:r>
      <w:r w:rsidR="006B743D">
        <w:t>-</w:t>
      </w:r>
      <w:r w:rsidR="00F03B6F">
        <w:t>rate.</w:t>
      </w:r>
      <w:r w:rsidR="006B743D">
        <w:t xml:space="preserve"> This project intends to use techniques that result in the targeted photorealistic image while still being scalable and performant.</w:t>
      </w:r>
      <w:r w:rsidR="00F03B6F">
        <w:t xml:space="preserve"> </w:t>
      </w:r>
      <w:r w:rsidR="006B743D">
        <w:t>This is also made possible b</w:t>
      </w:r>
      <w:r w:rsidR="00F03B6F">
        <w:t xml:space="preserve">y making use of the high power GPU’s and CPU’s along with the advanced shader pipeline </w:t>
      </w:r>
      <w:r w:rsidR="006B743D">
        <w:t>provided with</w:t>
      </w:r>
      <w:r w:rsidR="00F03B6F">
        <w:t xml:space="preserve"> the latest graphic development tools</w:t>
      </w:r>
      <w:r w:rsidR="006B743D">
        <w:t>.</w:t>
      </w:r>
      <w:r w:rsidR="00F03B6F">
        <w:t xml:space="preserve"> </w:t>
      </w:r>
    </w:p>
    <w:p w:rsidR="00F54699" w:rsidRDefault="00F54699" w:rsidP="00D3052F">
      <w:pPr>
        <w:pStyle w:val="Heading1"/>
        <w:jc w:val="both"/>
      </w:pPr>
      <w:bookmarkStart w:id="7" w:name="_Toc385883233"/>
      <w:r>
        <w:t>Background</w:t>
      </w:r>
      <w:bookmarkEnd w:id="7"/>
    </w:p>
    <w:p w:rsidR="00700E3B" w:rsidRDefault="00700E3B" w:rsidP="00700E3B">
      <w:pPr>
        <w:jc w:val="both"/>
      </w:pPr>
      <w:r>
        <w:t>A lot of work has been invested in terrain rendering due to its vast applications in movies, video games and</w:t>
      </w:r>
      <w:r w:rsidR="00CD03B2">
        <w:t xml:space="preserve"> digital</w:t>
      </w:r>
      <w:r>
        <w:t xml:space="preserve"> art. Various techniques can be applied at </w:t>
      </w:r>
      <w:r w:rsidR="00A2674C">
        <w:t>different</w:t>
      </w:r>
      <w:r>
        <w:t xml:space="preserve"> stages of the implementation. Starting with the</w:t>
      </w:r>
      <w:r w:rsidR="00CD03B2">
        <w:t xml:space="preserve"> height map generation - </w:t>
      </w:r>
      <w:r>
        <w:t>A common technique used is the ‘Diamond Square’ recursive subdivision algorithm. This technique starts with height values for the four corners of a rectangle. A random value within a fixed range is added to the average of these four values. This value is applied</w:t>
      </w:r>
      <w:r w:rsidR="00A2674C">
        <w:t xml:space="preserve"> to the center of the rectangle, therefore </w:t>
      </w:r>
      <w:r>
        <w:t xml:space="preserve">subdividing the rectangle into four smaller </w:t>
      </w:r>
      <w:r w:rsidR="00E54694">
        <w:t>diamonds</w:t>
      </w:r>
      <w:r>
        <w:t xml:space="preserve">. </w:t>
      </w:r>
      <w:r w:rsidR="00E54694">
        <w:t xml:space="preserve"> Applying the same process to each diamond results in square</w:t>
      </w:r>
      <w:r w:rsidR="00A2674C">
        <w:t>s again.</w:t>
      </w:r>
      <w:r w:rsidR="00E54694">
        <w:t xml:space="preserve"> </w:t>
      </w:r>
      <w:r w:rsidR="00A2674C">
        <w:t>T</w:t>
      </w:r>
      <w:r w:rsidR="00E54694">
        <w:t>his recursive subdivision can be continued to generate an array of height maps. In our implementation we use the Perlin noise generator to generate a 2 dimensional array of heights. Once the height map is generated, it is encoded and saved as a resource file that the terrain rendering program can consume. This guarantees that the terrain looks the same every time the program is run and more importantly avoids the rather expensive height generation every time</w:t>
      </w:r>
      <w:r w:rsidR="00CD03B2">
        <w:t xml:space="preserve"> the program is run</w:t>
      </w:r>
      <w:r w:rsidR="00E54694">
        <w:t xml:space="preserve">. </w:t>
      </w:r>
    </w:p>
    <w:p w:rsidR="00E54694" w:rsidRDefault="00E54694" w:rsidP="00700E3B">
      <w:pPr>
        <w:jc w:val="both"/>
      </w:pPr>
      <w:r>
        <w:t>Once the height map is generated, various tessellation techniques can be applied to each primitive pro</w:t>
      </w:r>
      <w:r w:rsidR="00CD03B2">
        <w:t>v</w:t>
      </w:r>
      <w:r>
        <w:t>ided by the height map generator. Using sophisticated technique</w:t>
      </w:r>
      <w:r w:rsidR="00CD03B2">
        <w:t>s</w:t>
      </w:r>
      <w:r>
        <w:t xml:space="preserve"> can result in more natural looking terrain with roughness and bumps. </w:t>
      </w:r>
      <w:r w:rsidR="00CD03B2">
        <w:t>L</w:t>
      </w:r>
      <w:r>
        <w:t>ess sophisticated technique</w:t>
      </w:r>
      <w:r w:rsidR="00A2674C">
        <w:t>s</w:t>
      </w:r>
      <w:r>
        <w:t xml:space="preserve"> will result in a more flat appearance. </w:t>
      </w:r>
    </w:p>
    <w:p w:rsidR="00E54694" w:rsidRDefault="00E54694" w:rsidP="00700E3B">
      <w:pPr>
        <w:jc w:val="both"/>
      </w:pPr>
      <w:r>
        <w:t>Lighting the terrain scene by itself can be a challenging task and various models of lighting can be implemented. Depending on the scene requirement</w:t>
      </w:r>
      <w:r w:rsidR="00A2674C">
        <w:t xml:space="preserve"> -</w:t>
      </w:r>
      <w:r>
        <w:t xml:space="preserve"> directional lights, spot lights</w:t>
      </w:r>
      <w:r w:rsidR="00CD03B2">
        <w:t xml:space="preserve">, light sources and </w:t>
      </w:r>
      <w:r>
        <w:t>shadows be implemented.</w:t>
      </w:r>
    </w:p>
    <w:p w:rsidR="00E54694" w:rsidRDefault="00E54694" w:rsidP="00700E3B">
      <w:pPr>
        <w:jc w:val="both"/>
      </w:pPr>
      <w:r>
        <w:t xml:space="preserve">Once the wire mesh of the terrain is available, we must apply color to the scene. This can be performed either using procedural techniques or texture mapping. Procedural techniques calculate the color of each pixel on the terrain procedurally using various mathematical models. Texture mapping techniques use pictures of real terrain </w:t>
      </w:r>
      <w:r w:rsidR="00CD03B2">
        <w:t xml:space="preserve">elements </w:t>
      </w:r>
      <w:r>
        <w:t>and blend them together.</w:t>
      </w:r>
    </w:p>
    <w:p w:rsidR="00E54694" w:rsidRDefault="00E54694" w:rsidP="00700E3B">
      <w:pPr>
        <w:jc w:val="both"/>
      </w:pPr>
      <w:r>
        <w:t xml:space="preserve">The sky in the mountain terrain scene contributes largely to photorealism. Depending on the scope and the </w:t>
      </w:r>
      <w:r w:rsidR="00CD03B2">
        <w:t>requirements of the project various techniques can be implemented to render skies and clouds. However a simple and popular cheat to this</w:t>
      </w:r>
      <w:r w:rsidR="00A2674C">
        <w:t xml:space="preserve"> is</w:t>
      </w:r>
      <w:r w:rsidR="00CD03B2">
        <w:t xml:space="preserve"> the skybox </w:t>
      </w:r>
      <w:r w:rsidR="00A2674C">
        <w:t xml:space="preserve">technique </w:t>
      </w:r>
      <w:r w:rsidR="00CD03B2">
        <w:t xml:space="preserve">that uses textures of the sky and applies them to the insides of a cube. </w:t>
      </w:r>
    </w:p>
    <w:p w:rsidR="00E54694" w:rsidRDefault="00E54694" w:rsidP="00700E3B">
      <w:pPr>
        <w:jc w:val="both"/>
      </w:pPr>
      <w:r>
        <w:lastRenderedPageBreak/>
        <w:t>The basic cont</w:t>
      </w:r>
      <w:r w:rsidR="00A2674C">
        <w:t>rols for flight navigation are p</w:t>
      </w:r>
      <w:r>
        <w:t>itch,</w:t>
      </w:r>
      <w:r w:rsidR="00A2674C">
        <w:t xml:space="preserve"> y</w:t>
      </w:r>
      <w:r>
        <w:t xml:space="preserve">aw and movement along the 3 axis. This can be implemented using basic vector geometry. </w:t>
      </w:r>
    </w:p>
    <w:p w:rsidR="00CD03B2" w:rsidRDefault="00CD03B2" w:rsidP="00700E3B">
      <w:pPr>
        <w:jc w:val="both"/>
      </w:pPr>
      <w:r>
        <w:t>In practice, sophisticated tools are now available that allow artists to author beautiful looking terrain that can then be used as part of a scene or a video game. Advances in graphics hardware and software has made it possible to achieve beautiful real-time rendering of terrain.</w:t>
      </w:r>
    </w:p>
    <w:p w:rsidR="00F54699" w:rsidRDefault="00FB128D" w:rsidP="00D3052F">
      <w:pPr>
        <w:pStyle w:val="Heading1"/>
        <w:jc w:val="both"/>
      </w:pPr>
      <w:bookmarkStart w:id="8" w:name="_Toc385883234"/>
      <w:r>
        <w:t>Approach</w:t>
      </w:r>
      <w:bookmarkEnd w:id="8"/>
    </w:p>
    <w:p w:rsidR="00FB128D" w:rsidRDefault="00FB128D" w:rsidP="00D3052F">
      <w:pPr>
        <w:pStyle w:val="Heading2"/>
        <w:jc w:val="both"/>
      </w:pPr>
      <w:bookmarkStart w:id="9" w:name="_Toc385883235"/>
      <w:r>
        <w:t>Scene Description</w:t>
      </w:r>
      <w:bookmarkEnd w:id="9"/>
    </w:p>
    <w:p w:rsidR="00E25CF3" w:rsidRPr="00E25CF3" w:rsidRDefault="006B16AA" w:rsidP="00D3052F">
      <w:pPr>
        <w:jc w:val="both"/>
      </w:pPr>
      <w:r w:rsidRPr="00C20EC9">
        <w:t xml:space="preserve">The </w:t>
      </w:r>
      <w:r w:rsidR="00C20EC9" w:rsidRPr="00C20EC9">
        <w:t>goal of</w:t>
      </w:r>
      <w:r w:rsidRPr="00C20EC9">
        <w:t xml:space="preserve"> this </w:t>
      </w:r>
      <w:r w:rsidR="00C20EC9" w:rsidRPr="00C20EC9">
        <w:t>project is to</w:t>
      </w:r>
      <w:r w:rsidRPr="00C20EC9">
        <w:t xml:space="preserve"> render a photore</w:t>
      </w:r>
      <w:r w:rsidR="00964CF0" w:rsidRPr="00C20EC9">
        <w:t xml:space="preserve">alistic mountain terrain scene </w:t>
      </w:r>
      <w:r w:rsidR="00C20EC9" w:rsidRPr="00C20EC9">
        <w:t>with grass</w:t>
      </w:r>
      <w:r w:rsidR="00A2674C">
        <w:t>,</w:t>
      </w:r>
      <w:r w:rsidR="00C20EC9" w:rsidRPr="00C20EC9">
        <w:t xml:space="preserve"> rock and water</w:t>
      </w:r>
      <w:r w:rsidR="00964CF0" w:rsidRPr="00C20EC9">
        <w:t>.</w:t>
      </w:r>
      <w:r w:rsidR="00964CF0">
        <w:t xml:space="preserve"> The distribution of rock and grass on the terrain along with the implementation of directional lighting will mimic what is expected in real mountain terrain. A skybox is rendered around the mountain terrain to contribute to the photorealism of the scene. A fly through camera is provided with user controls to navigate through the scene. The real-time performance statistics can be brought up by the use of debug controls given on the keyboard. Optionally, the scene can be rendered as a wire-mesh, lighting can be disabled and other parameters can be adjusted by the use of the debug keys.</w:t>
      </w:r>
    </w:p>
    <w:p w:rsidR="00FB128D" w:rsidRDefault="00FB128D" w:rsidP="00D3052F">
      <w:pPr>
        <w:pStyle w:val="Heading2"/>
        <w:jc w:val="both"/>
      </w:pPr>
      <w:bookmarkStart w:id="10" w:name="_Toc385883236"/>
      <w:r>
        <w:t>Techniques</w:t>
      </w:r>
      <w:bookmarkEnd w:id="10"/>
    </w:p>
    <w:p w:rsidR="00E25CF3" w:rsidRPr="00E25CF3" w:rsidRDefault="00531FD7" w:rsidP="00D3052F">
      <w:pPr>
        <w:jc w:val="both"/>
      </w:pPr>
      <w:r>
        <w:t>The following techniques are used in the</w:t>
      </w:r>
      <w:r w:rsidR="00A2674C">
        <w:t>ir</w:t>
      </w:r>
      <w:r>
        <w:t xml:space="preserve"> </w:t>
      </w:r>
      <w:r w:rsidR="00AD6939">
        <w:t>respective</w:t>
      </w:r>
      <w:r>
        <w:t xml:space="preserve"> stages of the program</w:t>
      </w:r>
      <w:r w:rsidR="00AD6939">
        <w:t xml:space="preserve"> implementation</w:t>
      </w:r>
      <w:r>
        <w:t>. The first step is to generate a grid of heights for which we use the Perlin noise</w:t>
      </w:r>
      <w:r w:rsidR="00AD6939">
        <w:t xml:space="preserve"> generation</w:t>
      </w:r>
      <w:r>
        <w:t xml:space="preserve"> algorithm. </w:t>
      </w:r>
      <w:r w:rsidR="00A2674C">
        <w:t>T</w:t>
      </w:r>
      <w:r>
        <w:t>hese heights</w:t>
      </w:r>
      <w:r w:rsidR="00A2674C">
        <w:t xml:space="preserve"> are converted</w:t>
      </w:r>
      <w:r>
        <w:t xml:space="preserve"> into a list of triangles in the tessellation stage. </w:t>
      </w:r>
      <w:r w:rsidR="00A2674C">
        <w:t>The normals at each vertex are then calculated</w:t>
      </w:r>
      <w:r>
        <w:t xml:space="preserve"> </w:t>
      </w:r>
      <w:r w:rsidR="00885E0A">
        <w:t>at each vertex by ap</w:t>
      </w:r>
      <w:r w:rsidR="009E3963">
        <w:t xml:space="preserve">plying simple vector geometry. </w:t>
      </w:r>
      <w:r w:rsidR="00885E0A">
        <w:t>The</w:t>
      </w:r>
      <w:r w:rsidR="00A2674C">
        <w:t>se</w:t>
      </w:r>
      <w:r w:rsidR="00885E0A">
        <w:t xml:space="preserve"> normal</w:t>
      </w:r>
      <w:r w:rsidR="00AD6939">
        <w:t>s</w:t>
      </w:r>
      <w:r w:rsidR="00885E0A">
        <w:t xml:space="preserve"> are used in the lighting and texturing calculation</w:t>
      </w:r>
      <w:r w:rsidR="00AD6939">
        <w:t>.</w:t>
      </w:r>
      <w:r w:rsidR="00885E0A">
        <w:t xml:space="preserve"> </w:t>
      </w:r>
      <w:r w:rsidR="00AD6939">
        <w:t>The lighting and texture calculations</w:t>
      </w:r>
      <w:r w:rsidR="00885E0A">
        <w:t xml:space="preserve"> use techniques that work for achieving a photorealistic look for the scene. A fly-through camera is implemented using vector geometry and a simply skybox is rendered.</w:t>
      </w:r>
    </w:p>
    <w:p w:rsidR="00BB7D9E" w:rsidRDefault="00BB7D9E" w:rsidP="00D3052F">
      <w:pPr>
        <w:pStyle w:val="Heading3"/>
        <w:jc w:val="both"/>
      </w:pPr>
      <w:bookmarkStart w:id="11" w:name="_Toc385883237"/>
      <w:r>
        <w:t>Height Map</w:t>
      </w:r>
      <w:bookmarkEnd w:id="11"/>
    </w:p>
    <w:p w:rsidR="00BB7D9E" w:rsidRPr="00BB7D9E" w:rsidRDefault="00BB7D9E" w:rsidP="00D3052F">
      <w:pPr>
        <w:jc w:val="both"/>
      </w:pPr>
      <w:r>
        <w:t>The height map resource file is generated by storing the output of the Perlin noise algorithm in the form of a grey scale bitmap. The resource file is put through a smoothing face to avoid sharp transitions in height values.</w:t>
      </w:r>
      <w:r w:rsidR="00CC1D38">
        <w:t xml:space="preserve"> The height map encoded into the grey scale image is saved as a bitmap file for the terrain rendering program to read.</w:t>
      </w:r>
    </w:p>
    <w:p w:rsidR="00BB7D9E" w:rsidRDefault="00BB7D9E" w:rsidP="00D3052F">
      <w:pPr>
        <w:pStyle w:val="Heading3"/>
        <w:jc w:val="both"/>
      </w:pPr>
      <w:bookmarkStart w:id="12" w:name="_Toc385883238"/>
      <w:r>
        <w:t>Tessellation</w:t>
      </w:r>
      <w:bookmarkEnd w:id="12"/>
    </w:p>
    <w:p w:rsidR="001D4CE0" w:rsidRDefault="003D3588" w:rsidP="00D3052F">
      <w:pPr>
        <w:jc w:val="both"/>
      </w:pPr>
      <w:r>
        <w:t>The height map needs to be converted into a set of triangles that can be rendered. We start with</w:t>
      </w:r>
      <w:r w:rsidR="006D020E">
        <w:t xml:space="preserve"> a</w:t>
      </w:r>
      <w:r w:rsidR="00CC1D38">
        <w:t xml:space="preserve"> flat</w:t>
      </w:r>
      <w:r>
        <w:t xml:space="preserve"> M * N grid of rectangles in the XZ plane. </w:t>
      </w:r>
      <w:r w:rsidR="00AD6939">
        <w:t xml:space="preserve">The rectangles formed by the grid are divided into triangles which </w:t>
      </w:r>
      <w:r w:rsidR="005804D0">
        <w:t>are</w:t>
      </w:r>
      <w:r w:rsidR="00AD6939">
        <w:t xml:space="preserve"> the primitives for rendering. It can be observed that each vertex is shared by 6 adjacent triangles. </w:t>
      </w:r>
      <w:r w:rsidR="005804D0">
        <w:t>T</w:t>
      </w:r>
      <w:r w:rsidR="00AD6939">
        <w:t>o avoid duplicate vertex data, indices of the vertices</w:t>
      </w:r>
      <w:r w:rsidR="009F54DF">
        <w:t xml:space="preserve"> forming the triangles are stored for rendering.</w:t>
      </w:r>
    </w:p>
    <w:p w:rsidR="001D4CE0" w:rsidRDefault="000F79AA" w:rsidP="00D3052F">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5pt;height:338.05pt">
            <v:imagedata r:id="rId13" o:title="Screenshot 2014-03-30 17"/>
          </v:shape>
        </w:pict>
      </w:r>
    </w:p>
    <w:p w:rsidR="003D3588" w:rsidRDefault="003D3588" w:rsidP="00D3052F">
      <w:pPr>
        <w:jc w:val="both"/>
      </w:pPr>
      <w:r>
        <w:t xml:space="preserve">The values from the height map are then applied to the vertices in the grid. </w:t>
      </w:r>
      <w:r w:rsidR="009F54DF">
        <w:t>Rendering the triangles now results in the wire-mesh image of the mountain terrain.</w:t>
      </w:r>
    </w:p>
    <w:p w:rsidR="00D36088" w:rsidRPr="003D3588" w:rsidRDefault="000F79AA" w:rsidP="00D3052F">
      <w:pPr>
        <w:jc w:val="both"/>
      </w:pPr>
      <w:r>
        <w:lastRenderedPageBreak/>
        <w:pict>
          <v:shape id="_x0000_i1026" type="#_x0000_t75" style="width:431.65pt;height:338.05pt">
            <v:imagedata r:id="rId14" o:title="Screenshot 2014-03-30 17"/>
          </v:shape>
        </w:pict>
      </w:r>
    </w:p>
    <w:p w:rsidR="00BB7D9E" w:rsidRDefault="00BB7D9E" w:rsidP="00D3052F">
      <w:pPr>
        <w:pStyle w:val="Heading3"/>
        <w:jc w:val="both"/>
      </w:pPr>
      <w:bookmarkStart w:id="13" w:name="_Toc385883239"/>
      <w:r>
        <w:t>Calculating Normals</w:t>
      </w:r>
      <w:bookmarkEnd w:id="13"/>
    </w:p>
    <w:p w:rsidR="00C23ED0" w:rsidRDefault="009F54DF" w:rsidP="00C23ED0">
      <w:r>
        <w:t>For a triangle formed by 3 points a</w:t>
      </w:r>
      <w:proofErr w:type="gramStart"/>
      <w:r>
        <w:t>,b</w:t>
      </w:r>
      <w:proofErr w:type="gramEnd"/>
      <w:r>
        <w:t xml:space="preserve"> and c – the normal can be calculated </w:t>
      </w:r>
      <w:r w:rsidR="005804D0">
        <w:t>using</w:t>
      </w:r>
      <w:r>
        <w:t xml:space="preserve"> the following cross product:</w:t>
      </w:r>
    </w:p>
    <w:p w:rsidR="0051364B" w:rsidRPr="009F54DF" w:rsidRDefault="0051364B" w:rsidP="00C23ED0">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b-a</m:t>
              </m:r>
            </m:e>
          </m:d>
          <m:r>
            <w:rPr>
              <w:rFonts w:ascii="Cambria Math" w:hAnsi="Cambria Math"/>
            </w:rPr>
            <m:t xml:space="preserve"> X (c-a)</m:t>
          </m:r>
        </m:oMath>
      </m:oMathPara>
    </w:p>
    <w:p w:rsidR="006B16AA" w:rsidRDefault="009F54DF" w:rsidP="009F54DF">
      <w:r>
        <w:rPr>
          <w:rFonts w:eastAsiaTheme="minorEastAsia"/>
        </w:rPr>
        <w:t xml:space="preserve">For each quad in the </w:t>
      </w:r>
      <w:r w:rsidR="005804D0">
        <w:rPr>
          <w:rFonts w:eastAsiaTheme="minorEastAsia"/>
        </w:rPr>
        <w:t>grid</w:t>
      </w:r>
      <w:r>
        <w:rPr>
          <w:rFonts w:eastAsiaTheme="minorEastAsia"/>
        </w:rPr>
        <w:t>, the normal is calculated for the upper right vertex as the average of the normals of the two triangles that form the quad.</w:t>
      </w:r>
      <w:r>
        <w:t xml:space="preserve"> </w:t>
      </w:r>
      <w:r w:rsidR="006B16AA">
        <w:t>The second pass is a smoothening phase. For every vertex the normal is calculated as the average of the normal from all its neighboring vertices along with itself.</w:t>
      </w:r>
    </w:p>
    <w:p w:rsidR="00BB7D9E" w:rsidRDefault="00BB7D9E" w:rsidP="00D3052F">
      <w:pPr>
        <w:pStyle w:val="Heading3"/>
        <w:jc w:val="both"/>
      </w:pPr>
      <w:bookmarkStart w:id="14" w:name="_Toc385883240"/>
      <w:r>
        <w:t>Lighting</w:t>
      </w:r>
      <w:bookmarkEnd w:id="14"/>
    </w:p>
    <w:p w:rsidR="00E25CF3" w:rsidRDefault="00037E06" w:rsidP="00D3052F">
      <w:pPr>
        <w:jc w:val="both"/>
      </w:pPr>
      <w:r>
        <w:t>The normal calculated at each vertex is used to implement lighting at the pixe</w:t>
      </w:r>
      <w:r w:rsidR="005804D0">
        <w:t>l shader. The program sets the d</w:t>
      </w:r>
      <w:r>
        <w:t xml:space="preserve">irectional light </w:t>
      </w:r>
      <w:r w:rsidR="005804D0">
        <w:t>parameters. This includes</w:t>
      </w:r>
      <w:r w:rsidR="00D36088">
        <w:t xml:space="preserve"> the ambient light, the diffuse light intensity and the diffuse light direction. The pixel shader </w:t>
      </w:r>
      <w:r w:rsidR="00C871D9">
        <w:t>calculates</w:t>
      </w:r>
      <w:r w:rsidR="00D36088">
        <w:t xml:space="preserve"> the dot product of the calculated normal with the </w:t>
      </w:r>
      <w:r w:rsidR="00585454">
        <w:t>diffuse</w:t>
      </w:r>
      <w:r w:rsidR="00D36088">
        <w:t xml:space="preserve"> light direction to compute the intensity of light at the current pixel.</w:t>
      </w:r>
    </w:p>
    <w:p w:rsidR="009F54DF" w:rsidRDefault="009F54DF" w:rsidP="009F54DF">
      <w:pPr>
        <w:jc w:val="center"/>
      </w:pPr>
      <w:r>
        <w:t>I = I</w:t>
      </w:r>
      <w:r>
        <w:softHyphen/>
      </w:r>
      <w:r>
        <w:softHyphen/>
      </w:r>
      <w:r w:rsidRPr="009F54DF">
        <w:rPr>
          <w:vertAlign w:val="subscript"/>
        </w:rPr>
        <w:t>a</w:t>
      </w:r>
      <w:r>
        <w:t xml:space="preserve"> + I</w:t>
      </w:r>
      <w:r w:rsidRPr="009F54DF">
        <w:rPr>
          <w:vertAlign w:val="subscript"/>
        </w:rPr>
        <w:t>d</w:t>
      </w:r>
      <w:r>
        <w:t xml:space="preserve"> * </w:t>
      </w:r>
      <w:proofErr w:type="gramStart"/>
      <w:r>
        <w:t>( N</w:t>
      </w:r>
      <w:proofErr w:type="gramEnd"/>
      <w:r>
        <w:t xml:space="preserve"> dot L</w:t>
      </w:r>
      <w:r w:rsidRPr="009F54DF">
        <w:rPr>
          <w:vertAlign w:val="subscript"/>
        </w:rPr>
        <w:t>d</w:t>
      </w:r>
      <w:r>
        <w:t xml:space="preserve"> ) where,</w:t>
      </w:r>
    </w:p>
    <w:p w:rsidR="009F54DF" w:rsidRDefault="009F54DF" w:rsidP="009F54DF">
      <w:pPr>
        <w:jc w:val="center"/>
      </w:pPr>
      <w:r>
        <w:t>I – is the intensity of light at the vertex</w:t>
      </w:r>
      <w:r>
        <w:br/>
        <w:t>I</w:t>
      </w:r>
      <w:r w:rsidRPr="009F54DF">
        <w:rPr>
          <w:vertAlign w:val="subscript"/>
        </w:rPr>
        <w:t>a</w:t>
      </w:r>
      <w:r>
        <w:t xml:space="preserve"> – is the ambient light intensity</w:t>
      </w:r>
      <w:r>
        <w:br/>
      </w:r>
      <w:r>
        <w:lastRenderedPageBreak/>
        <w:t>I</w:t>
      </w:r>
      <w:r w:rsidRPr="009F54DF">
        <w:rPr>
          <w:vertAlign w:val="subscript"/>
        </w:rPr>
        <w:t>d</w:t>
      </w:r>
      <w:r>
        <w:t xml:space="preserve"> – is the diffuse light intensity</w:t>
      </w:r>
      <w:r>
        <w:br/>
        <w:t>N – is the normal calculated for the vertex</w:t>
      </w:r>
      <w:r>
        <w:br/>
        <w:t>L</w:t>
      </w:r>
      <w:r w:rsidRPr="009F54DF">
        <w:rPr>
          <w:vertAlign w:val="subscript"/>
        </w:rPr>
        <w:t>d</w:t>
      </w:r>
      <w:r>
        <w:t xml:space="preserve"> – is the direction of the diffuse light</w:t>
      </w:r>
    </w:p>
    <w:p w:rsidR="00D36088" w:rsidRPr="00E25CF3" w:rsidRDefault="000F79AA" w:rsidP="00D3052F">
      <w:pPr>
        <w:jc w:val="both"/>
      </w:pPr>
      <w:r>
        <w:pict>
          <v:shape id="_x0000_i1027" type="#_x0000_t75" style="width:431.65pt;height:338.05pt">
            <v:imagedata r:id="rId15" o:title="Screenshot 2014-03-30 17"/>
          </v:shape>
        </w:pict>
      </w:r>
    </w:p>
    <w:p w:rsidR="00BB7D9E" w:rsidRDefault="00BB7D9E" w:rsidP="00D3052F">
      <w:pPr>
        <w:pStyle w:val="Heading3"/>
        <w:jc w:val="both"/>
      </w:pPr>
      <w:bookmarkStart w:id="15" w:name="_Toc385883241"/>
      <w:r>
        <w:t>Multi-Texturing</w:t>
      </w:r>
      <w:bookmarkEnd w:id="15"/>
    </w:p>
    <w:p w:rsidR="009F54DF" w:rsidRDefault="00331BC1" w:rsidP="00D3052F">
      <w:pPr>
        <w:jc w:val="both"/>
      </w:pPr>
      <w:r>
        <w:t>To perform the textur</w:t>
      </w:r>
      <w:r w:rsidR="005804D0">
        <w:t>ing</w:t>
      </w:r>
      <w:r>
        <w:t xml:space="preserve"> of the terrain, we try to mimic what we observe while looking at images of real mountain terrain</w:t>
      </w:r>
      <w:r w:rsidR="005804D0">
        <w:t>.</w:t>
      </w:r>
      <w:r>
        <w:t xml:space="preserve"> </w:t>
      </w:r>
      <w:r w:rsidR="005804D0">
        <w:t xml:space="preserve">A noticeable </w:t>
      </w:r>
      <w:r>
        <w:t xml:space="preserve">observation </w:t>
      </w:r>
      <w:r w:rsidR="005804D0">
        <w:t xml:space="preserve">is </w:t>
      </w:r>
      <w:r>
        <w:t>that areas of th</w:t>
      </w:r>
      <w:r w:rsidR="005804D0">
        <w:t xml:space="preserve">e terrain that have a high slope </w:t>
      </w:r>
      <w:r>
        <w:t xml:space="preserve">appear to be rocky and areas that are more flat appear to be relatively grassier. We use this observation in our technique of texturing </w:t>
      </w:r>
      <w:r w:rsidR="005804D0">
        <w:t>by</w:t>
      </w:r>
      <w:r>
        <w:t xml:space="preserve"> apply</w:t>
      </w:r>
      <w:r w:rsidR="005804D0">
        <w:t>ing</w:t>
      </w:r>
      <w:r>
        <w:t xml:space="preserve"> a higher fraction of </w:t>
      </w:r>
      <w:r w:rsidR="005804D0">
        <w:t>rocky texture</w:t>
      </w:r>
      <w:r>
        <w:t xml:space="preserve"> to areas of the terrain with higher slope </w:t>
      </w:r>
      <w:r w:rsidR="005804D0">
        <w:t>while</w:t>
      </w:r>
      <w:r>
        <w:t xml:space="preserve"> apply</w:t>
      </w:r>
      <w:r w:rsidR="005804D0">
        <w:t>ing</w:t>
      </w:r>
      <w:r>
        <w:t xml:space="preserve"> higher fraction of grass texture to areas of the terrain with lower slope. </w:t>
      </w:r>
    </w:p>
    <w:p w:rsidR="009F54DF" w:rsidRDefault="00331BC1" w:rsidP="00D3052F">
      <w:pPr>
        <w:jc w:val="both"/>
      </w:pPr>
      <w:r>
        <w:t>This slope factor can be easily calculated</w:t>
      </w:r>
      <w:r w:rsidR="00C871D9">
        <w:t xml:space="preserve"> for each vertex in the fragment shader</w:t>
      </w:r>
      <w:r>
        <w:t xml:space="preserve"> by taking the dot product of the up vector with the normal of the triangle being textured. </w:t>
      </w:r>
    </w:p>
    <w:p w:rsidR="009F54DF" w:rsidRDefault="009F54DF" w:rsidP="009F54DF">
      <w:pPr>
        <w:jc w:val="center"/>
      </w:pPr>
      <w:r>
        <w:t>S = Up dot N where</w:t>
      </w:r>
      <w:proofErr w:type="gramStart"/>
      <w:r>
        <w:t>,</w:t>
      </w:r>
      <w:proofErr w:type="gramEnd"/>
      <w:r>
        <w:br/>
        <w:t>S - is the slope factor being calculated</w:t>
      </w:r>
      <w:r>
        <w:br/>
        <w:t>Up - is the Up vector (0,1,0)</w:t>
      </w:r>
      <w:r>
        <w:br/>
        <w:t>N – is the normal calculated for the vertex</w:t>
      </w:r>
    </w:p>
    <w:p w:rsidR="00E25CF3" w:rsidRDefault="00331BC1" w:rsidP="00D3052F">
      <w:pPr>
        <w:jc w:val="both"/>
      </w:pPr>
      <w:r>
        <w:lastRenderedPageBreak/>
        <w:t xml:space="preserve">We then maintain a sea level and render a flat water texture for areas of the terrain that are at a height below the sea level. We perform additional calculation and add </w:t>
      </w:r>
      <w:r w:rsidR="005804D0">
        <w:t xml:space="preserve">a </w:t>
      </w:r>
      <w:r>
        <w:t>random factor to make the transition between the rock/grass texture to water texture seem more natural.</w:t>
      </w:r>
    </w:p>
    <w:p w:rsidR="00D36088" w:rsidRDefault="00D36088" w:rsidP="00D3052F">
      <w:pPr>
        <w:jc w:val="both"/>
      </w:pPr>
    </w:p>
    <w:p w:rsidR="00D36088" w:rsidRDefault="000F79AA" w:rsidP="00D3052F">
      <w:pPr>
        <w:jc w:val="both"/>
      </w:pPr>
      <w:r>
        <w:pict>
          <v:shape id="_x0000_i1028" type="#_x0000_t75" style="width:431.65pt;height:338.05pt">
            <v:imagedata r:id="rId16" o:title="Screenshot 2014-03-30 17"/>
          </v:shape>
        </w:pict>
      </w:r>
    </w:p>
    <w:p w:rsidR="00D36088" w:rsidRDefault="00D36088" w:rsidP="00D3052F">
      <w:pPr>
        <w:jc w:val="both"/>
      </w:pPr>
      <w:r>
        <w:t>The multi-texturing along with lighting gives us the photorealistic mountain terrain that we target.</w:t>
      </w:r>
    </w:p>
    <w:p w:rsidR="00D36088" w:rsidRPr="00E25CF3" w:rsidRDefault="00976823" w:rsidP="00D3052F">
      <w:pPr>
        <w:jc w:val="both"/>
      </w:pPr>
      <w:r>
        <w:lastRenderedPageBreak/>
        <w:pict>
          <v:shape id="_x0000_i1029" type="#_x0000_t75" style="width:431.65pt;height:338.05pt">
            <v:imagedata r:id="rId17" o:title="Screenshot 2014-03-30 17"/>
          </v:shape>
        </w:pict>
      </w:r>
    </w:p>
    <w:p w:rsidR="00BB7D9E" w:rsidRDefault="00BB7D9E" w:rsidP="00D3052F">
      <w:pPr>
        <w:pStyle w:val="Heading3"/>
        <w:jc w:val="both"/>
      </w:pPr>
      <w:bookmarkStart w:id="16" w:name="_Toc385883242"/>
      <w:r>
        <w:t>Skybox</w:t>
      </w:r>
      <w:bookmarkEnd w:id="16"/>
    </w:p>
    <w:p w:rsidR="00E25CF3" w:rsidRPr="00E25CF3" w:rsidRDefault="00037E06" w:rsidP="00D3052F">
      <w:pPr>
        <w:jc w:val="both"/>
      </w:pPr>
      <w:r>
        <w:t xml:space="preserve">The skybox is implemented by rendering a cube </w:t>
      </w:r>
      <w:r w:rsidR="00C23ED0">
        <w:t xml:space="preserve">centered </w:t>
      </w:r>
      <w:proofErr w:type="gramStart"/>
      <w:r>
        <w:t>around</w:t>
      </w:r>
      <w:proofErr w:type="gramEnd"/>
      <w:r>
        <w:t xml:space="preserve"> the camera position. Tile-able sky textures are rendered on</w:t>
      </w:r>
      <w:r w:rsidR="00531FD7">
        <w:t>to</w:t>
      </w:r>
      <w:r>
        <w:t xml:space="preserve"> the 6 interiors faces of the </w:t>
      </w:r>
      <w:r w:rsidR="00531FD7">
        <w:t>cube</w:t>
      </w:r>
      <w:r>
        <w:t>. As the camera moves, the cube moves along and continues to maintain the camera position a</w:t>
      </w:r>
      <w:r w:rsidR="005804D0">
        <w:t>t</w:t>
      </w:r>
      <w:r>
        <w:t xml:space="preserve"> its center. This gives the player a feel that the sky is at an infinite distance.</w:t>
      </w:r>
    </w:p>
    <w:p w:rsidR="00BB7D9E" w:rsidRDefault="00BB7D9E" w:rsidP="00D3052F">
      <w:pPr>
        <w:pStyle w:val="Heading3"/>
        <w:jc w:val="both"/>
      </w:pPr>
      <w:bookmarkStart w:id="17" w:name="_Toc385883243"/>
      <w:r>
        <w:t>Camera Controls</w:t>
      </w:r>
      <w:bookmarkEnd w:id="17"/>
    </w:p>
    <w:p w:rsidR="00E25CF3" w:rsidRDefault="00CF57A9" w:rsidP="00D3052F">
      <w:pPr>
        <w:jc w:val="both"/>
      </w:pPr>
      <w:r>
        <w:t>Simply camera controls are implemented to move the camera around in the 3d world. This is implemented by maintaining 3 values for the camera:</w:t>
      </w:r>
    </w:p>
    <w:p w:rsidR="00CF57A9" w:rsidRDefault="00CF57A9" w:rsidP="00CF57A9">
      <w:pPr>
        <w:pStyle w:val="ListParagraph"/>
        <w:numPr>
          <w:ilvl w:val="0"/>
          <w:numId w:val="13"/>
        </w:numPr>
        <w:jc w:val="both"/>
      </w:pPr>
      <w:r>
        <w:t>Eye position (e) – position of the camera</w:t>
      </w:r>
    </w:p>
    <w:p w:rsidR="00CF57A9" w:rsidRDefault="00CF57A9" w:rsidP="00CF57A9">
      <w:pPr>
        <w:pStyle w:val="ListParagraph"/>
        <w:numPr>
          <w:ilvl w:val="0"/>
          <w:numId w:val="13"/>
        </w:numPr>
        <w:jc w:val="both"/>
      </w:pPr>
      <w:r>
        <w:t>Look</w:t>
      </w:r>
      <w:r w:rsidR="00154D67">
        <w:t>-</w:t>
      </w:r>
      <w:r>
        <w:t>at position (p) – the position in the 3d world that the camera is focused at</w:t>
      </w:r>
    </w:p>
    <w:p w:rsidR="00CF57A9" w:rsidRDefault="00CF57A9" w:rsidP="00CF57A9">
      <w:pPr>
        <w:pStyle w:val="ListParagraph"/>
        <w:numPr>
          <w:ilvl w:val="0"/>
          <w:numId w:val="13"/>
        </w:numPr>
        <w:jc w:val="both"/>
      </w:pPr>
      <w:r>
        <w:t>Up vector (u) – the vector that is up relative to the view direction</w:t>
      </w:r>
    </w:p>
    <w:p w:rsidR="00CF57A9" w:rsidRDefault="00CF57A9" w:rsidP="00CF57A9">
      <w:pPr>
        <w:jc w:val="both"/>
      </w:pPr>
      <w:r>
        <w:t>Using the values, additional values can be calculated</w:t>
      </w:r>
      <w:r w:rsidR="00154D67">
        <w:t>:</w:t>
      </w:r>
    </w:p>
    <w:p w:rsidR="00154D67" w:rsidRDefault="005804D0" w:rsidP="00154D67">
      <w:pPr>
        <w:pStyle w:val="ListParagraph"/>
        <w:numPr>
          <w:ilvl w:val="0"/>
          <w:numId w:val="14"/>
        </w:numPr>
        <w:jc w:val="both"/>
      </w:pPr>
      <w:r>
        <w:t>View d</w:t>
      </w:r>
      <w:r w:rsidR="00154D67">
        <w:t>irection (v) = (p-e)</w:t>
      </w:r>
    </w:p>
    <w:p w:rsidR="00154D67" w:rsidRDefault="005804D0" w:rsidP="00154D67">
      <w:pPr>
        <w:pStyle w:val="ListParagraph"/>
        <w:numPr>
          <w:ilvl w:val="0"/>
          <w:numId w:val="14"/>
        </w:numPr>
        <w:jc w:val="both"/>
      </w:pPr>
      <w:r>
        <w:t>Right v</w:t>
      </w:r>
      <w:r w:rsidR="00154D67">
        <w:t>ector (r) = u X v</w:t>
      </w:r>
    </w:p>
    <w:p w:rsidR="00154D67" w:rsidRDefault="00154D67" w:rsidP="00154D67">
      <w:pPr>
        <w:jc w:val="both"/>
      </w:pPr>
      <w:r>
        <w:t>Using these values, the following operations can be performed:</w:t>
      </w:r>
    </w:p>
    <w:p w:rsidR="00154D67" w:rsidRDefault="00154D67" w:rsidP="00154D67">
      <w:pPr>
        <w:pStyle w:val="ListParagraph"/>
        <w:numPr>
          <w:ilvl w:val="0"/>
          <w:numId w:val="15"/>
        </w:numPr>
        <w:jc w:val="both"/>
      </w:pPr>
      <w:r w:rsidRPr="00154D67">
        <w:rPr>
          <w:rStyle w:val="Emphasis"/>
        </w:rPr>
        <w:lastRenderedPageBreak/>
        <w:t>Move forward/back</w:t>
      </w:r>
      <w:r>
        <w:t>: To move the camera forward/back we move the eye position and the look-at position along the View direction vector. We make sure the distance between the eye position and the look at position is preserved.</w:t>
      </w:r>
    </w:p>
    <w:p w:rsidR="00154D67" w:rsidRDefault="00154D67" w:rsidP="00154D67">
      <w:pPr>
        <w:pStyle w:val="ListParagraph"/>
        <w:numPr>
          <w:ilvl w:val="0"/>
          <w:numId w:val="15"/>
        </w:numPr>
        <w:jc w:val="both"/>
      </w:pPr>
      <w:r w:rsidRPr="00154D67">
        <w:rPr>
          <w:rStyle w:val="Emphasis"/>
        </w:rPr>
        <w:t>Yaw</w:t>
      </w:r>
      <w:r>
        <w:t>: To implement yaw, we simply rotate the look-at position around the axis defined by the eye position and the up vector. We make sure the distance between the eye position and the look at position is preserved.</w:t>
      </w:r>
    </w:p>
    <w:p w:rsidR="00154D67" w:rsidRPr="00E25CF3" w:rsidRDefault="00154D67" w:rsidP="00154D67">
      <w:pPr>
        <w:pStyle w:val="ListParagraph"/>
        <w:numPr>
          <w:ilvl w:val="0"/>
          <w:numId w:val="15"/>
        </w:numPr>
        <w:jc w:val="both"/>
      </w:pPr>
      <w:r>
        <w:rPr>
          <w:rStyle w:val="Emphasis"/>
        </w:rPr>
        <w:t>Pitch</w:t>
      </w:r>
      <w:r w:rsidRPr="00154D67">
        <w:t>:</w:t>
      </w:r>
      <w:r>
        <w:t xml:space="preserve"> To implement pitch, we rotate the look-at position around the axis defined by the eye position and the right vector. Again, we make sure the distance between the eye position and the look at position is preserved.</w:t>
      </w:r>
    </w:p>
    <w:p w:rsidR="00FB128D" w:rsidRDefault="00FB128D" w:rsidP="00D3052F">
      <w:pPr>
        <w:pStyle w:val="Heading2"/>
        <w:jc w:val="both"/>
      </w:pPr>
      <w:bookmarkStart w:id="18" w:name="_Toc385883244"/>
      <w:r>
        <w:t>Performance Statistics</w:t>
      </w:r>
      <w:bookmarkEnd w:id="18"/>
    </w:p>
    <w:p w:rsidR="00E25CF3" w:rsidRPr="00E25CF3" w:rsidRDefault="00154D67" w:rsidP="00D3052F">
      <w:pPr>
        <w:jc w:val="both"/>
      </w:pPr>
      <w:r>
        <w:t xml:space="preserve">A separate window is rendered with performance statistics that are obtained in real-time from the scene rendering.  This data is collected from profiling code embedded in the program. </w:t>
      </w:r>
      <w:r w:rsidR="00B104EF">
        <w:t>Performance</w:t>
      </w:r>
      <w:r>
        <w:t xml:space="preserve"> statistics recorded include current FPS (frames per second), average FPS, total number of triangles drawn</w:t>
      </w:r>
      <w:r w:rsidR="00B104EF">
        <w:t xml:space="preserve">, memory usage and CPU time for the </w:t>
      </w:r>
      <w:r w:rsidR="005804D0">
        <w:t>overall program</w:t>
      </w:r>
      <w:r w:rsidR="00B104EF">
        <w:t xml:space="preserve"> and for different stages of the mountain terrain rendering, as discussed above. </w:t>
      </w:r>
    </w:p>
    <w:p w:rsidR="00FB128D" w:rsidRPr="00FB128D" w:rsidRDefault="00FB128D" w:rsidP="00D3052F">
      <w:pPr>
        <w:pStyle w:val="Heading1"/>
        <w:jc w:val="both"/>
      </w:pPr>
      <w:bookmarkStart w:id="19" w:name="_Toc385883245"/>
      <w:r>
        <w:t>Implementation</w:t>
      </w:r>
      <w:bookmarkEnd w:id="19"/>
    </w:p>
    <w:p w:rsidR="00FB128D" w:rsidRDefault="00FB128D" w:rsidP="00D3052F">
      <w:pPr>
        <w:pStyle w:val="Heading2"/>
        <w:jc w:val="both"/>
      </w:pPr>
      <w:bookmarkStart w:id="20" w:name="_Toc385883246"/>
      <w:r>
        <w:t>Technology</w:t>
      </w:r>
      <w:bookmarkEnd w:id="20"/>
    </w:p>
    <w:p w:rsidR="00F80191" w:rsidRDefault="00F80191" w:rsidP="00D3052F">
      <w:pPr>
        <w:pStyle w:val="Heading4"/>
        <w:jc w:val="both"/>
      </w:pPr>
      <w:r>
        <w:t>Development System Specifications</w:t>
      </w:r>
    </w:p>
    <w:p w:rsidR="00E25CF3" w:rsidRDefault="00F80191" w:rsidP="00D3052F">
      <w:pPr>
        <w:pStyle w:val="ListParagraph"/>
        <w:numPr>
          <w:ilvl w:val="0"/>
          <w:numId w:val="11"/>
        </w:numPr>
        <w:jc w:val="both"/>
      </w:pPr>
      <w:r>
        <w:t>Operating System - Windows 8.1 Pro</w:t>
      </w:r>
      <w:r w:rsidR="006D020E">
        <w:t xml:space="preserve"> 64 bit</w:t>
      </w:r>
    </w:p>
    <w:p w:rsidR="006D020E" w:rsidRDefault="006D020E" w:rsidP="00D3052F">
      <w:pPr>
        <w:pStyle w:val="ListParagraph"/>
        <w:numPr>
          <w:ilvl w:val="0"/>
          <w:numId w:val="11"/>
        </w:numPr>
        <w:jc w:val="both"/>
      </w:pPr>
      <w:r>
        <w:t>16 GB RAM</w:t>
      </w:r>
    </w:p>
    <w:p w:rsidR="00F80191" w:rsidRDefault="00F80191" w:rsidP="00D3052F">
      <w:pPr>
        <w:pStyle w:val="ListParagraph"/>
        <w:numPr>
          <w:ilvl w:val="0"/>
          <w:numId w:val="11"/>
        </w:numPr>
        <w:jc w:val="both"/>
      </w:pPr>
      <w:r>
        <w:t>CPU – Intel® Core™ i5-3570K @ 3.40GHz</w:t>
      </w:r>
    </w:p>
    <w:p w:rsidR="006D020E" w:rsidRDefault="006D020E" w:rsidP="00D3052F">
      <w:pPr>
        <w:pStyle w:val="ListParagraph"/>
        <w:numPr>
          <w:ilvl w:val="0"/>
          <w:numId w:val="11"/>
        </w:numPr>
        <w:jc w:val="both"/>
      </w:pPr>
      <w:r>
        <w:t>GPU – NVIDIA GeForce GTX 770 2GB VRAM</w:t>
      </w:r>
    </w:p>
    <w:p w:rsidR="00F80191" w:rsidRDefault="00F80191" w:rsidP="00D3052F">
      <w:pPr>
        <w:jc w:val="both"/>
        <w:rPr>
          <w:rStyle w:val="Heading4Char"/>
        </w:rPr>
      </w:pPr>
      <w:r w:rsidRPr="00F80191">
        <w:rPr>
          <w:rStyle w:val="Heading4Char"/>
        </w:rPr>
        <w:t>Software Development Kits</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Windows 8.1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 X 11 SDK</w:t>
      </w:r>
    </w:p>
    <w:p w:rsidR="00F80191" w:rsidRPr="00F80191" w:rsidRDefault="00F80191" w:rsidP="00D3052F">
      <w:pPr>
        <w:pStyle w:val="ListParagraph"/>
        <w:numPr>
          <w:ilvl w:val="0"/>
          <w:numId w:val="9"/>
        </w:numPr>
        <w:jc w:val="both"/>
        <w:rPr>
          <w:rFonts w:asciiTheme="majorHAnsi" w:eastAsiaTheme="majorEastAsia" w:hAnsiTheme="majorHAnsi" w:cstheme="majorBidi"/>
          <w:i/>
          <w:iCs/>
          <w:color w:val="00A0B8" w:themeColor="accent1"/>
        </w:rPr>
      </w:pPr>
      <w:r>
        <w:t>DirectXTK</w:t>
      </w:r>
    </w:p>
    <w:p w:rsidR="00F80191" w:rsidRDefault="00F80191" w:rsidP="00D3052F">
      <w:pPr>
        <w:pStyle w:val="Heading4"/>
        <w:jc w:val="both"/>
      </w:pPr>
      <w:r>
        <w:t>Development Environment</w:t>
      </w:r>
    </w:p>
    <w:p w:rsidR="00F80191" w:rsidRDefault="00F80191" w:rsidP="00D3052F">
      <w:pPr>
        <w:pStyle w:val="ListParagraph"/>
        <w:numPr>
          <w:ilvl w:val="0"/>
          <w:numId w:val="10"/>
        </w:numPr>
        <w:jc w:val="both"/>
      </w:pPr>
      <w:r>
        <w:t>Visual Studio 2013</w:t>
      </w:r>
    </w:p>
    <w:p w:rsidR="00F80191" w:rsidRDefault="00F80191" w:rsidP="00D3052F">
      <w:pPr>
        <w:pStyle w:val="ListParagraph"/>
        <w:numPr>
          <w:ilvl w:val="0"/>
          <w:numId w:val="10"/>
        </w:numPr>
        <w:jc w:val="both"/>
      </w:pPr>
      <w:r>
        <w:t>Github</w:t>
      </w:r>
    </w:p>
    <w:p w:rsidR="00F80191" w:rsidRDefault="00F80191" w:rsidP="00D3052F">
      <w:pPr>
        <w:pStyle w:val="ListParagraph"/>
        <w:numPr>
          <w:ilvl w:val="0"/>
          <w:numId w:val="10"/>
        </w:numPr>
        <w:jc w:val="both"/>
      </w:pPr>
      <w:r>
        <w:t>GitExtensions</w:t>
      </w:r>
    </w:p>
    <w:p w:rsidR="009E3963" w:rsidRDefault="009E3963" w:rsidP="009E3963">
      <w:pPr>
        <w:pStyle w:val="Heading2"/>
      </w:pPr>
      <w:bookmarkStart w:id="21" w:name="_Toc385883247"/>
      <w:r>
        <w:t>Program Design</w:t>
      </w:r>
      <w:bookmarkEnd w:id="21"/>
    </w:p>
    <w:p w:rsidR="009E3963" w:rsidRPr="009E3963" w:rsidRDefault="009E3963" w:rsidP="009E3963">
      <w:pPr>
        <w:jc w:val="both"/>
      </w:pPr>
      <w:r>
        <w:t xml:space="preserve">The final documentation will have details of the design used to implement the program. Supporting </w:t>
      </w:r>
      <w:r w:rsidR="005804D0">
        <w:t>u</w:t>
      </w:r>
      <w:r>
        <w:t xml:space="preserve">se-case diagrams, </w:t>
      </w:r>
      <w:r w:rsidR="005804D0">
        <w:t>s</w:t>
      </w:r>
      <w:r>
        <w:t xml:space="preserve">equence iagrams and </w:t>
      </w:r>
      <w:r w:rsidR="005804D0">
        <w:t>p</w:t>
      </w:r>
      <w:r>
        <w:t>rogram structure diagrams will be provided to clearly explain the program implementation</w:t>
      </w:r>
    </w:p>
    <w:p w:rsidR="00BC75EA" w:rsidRDefault="00BC75EA" w:rsidP="00D3052F">
      <w:pPr>
        <w:pStyle w:val="Heading1"/>
        <w:jc w:val="both"/>
      </w:pPr>
      <w:bookmarkStart w:id="22" w:name="_Toc385883248"/>
      <w:r>
        <w:lastRenderedPageBreak/>
        <w:t>Program User Guide</w:t>
      </w:r>
      <w:bookmarkEnd w:id="22"/>
    </w:p>
    <w:p w:rsidR="00BC75EA" w:rsidRDefault="00BC75EA" w:rsidP="00D3052F">
      <w:pPr>
        <w:pStyle w:val="Heading2"/>
        <w:jc w:val="both"/>
      </w:pPr>
      <w:bookmarkStart w:id="23" w:name="_Toc385883249"/>
      <w:r>
        <w:t>Running the program</w:t>
      </w:r>
      <w:bookmarkEnd w:id="23"/>
    </w:p>
    <w:p w:rsidR="00594DA5" w:rsidRPr="00594DA5" w:rsidRDefault="00D3052F" w:rsidP="00D3052F">
      <w:pPr>
        <w:jc w:val="both"/>
      </w:pPr>
      <w:r>
        <w:t xml:space="preserve">Given the source code, </w:t>
      </w:r>
      <w:r w:rsidR="00594DA5">
        <w:t>we compile and build the 2 sol</w:t>
      </w:r>
      <w:r>
        <w:t xml:space="preserve">utions </w:t>
      </w:r>
      <w:r w:rsidR="00594DA5">
        <w:t xml:space="preserve">– “GenerateHeighmap.sln” </w:t>
      </w:r>
      <w:r>
        <w:t>and “</w:t>
      </w:r>
      <w:r w:rsidR="00594DA5">
        <w:t xml:space="preserve">MountainTerrain.sln” in </w:t>
      </w:r>
      <w:r>
        <w:t xml:space="preserve">Microsoft </w:t>
      </w:r>
      <w:r w:rsidR="00594DA5">
        <w:t>Visual Studio 2013.</w:t>
      </w:r>
    </w:p>
    <w:p w:rsidR="00594DA5" w:rsidRPr="00BC75EA" w:rsidRDefault="00594DA5" w:rsidP="00D3052F">
      <w:pPr>
        <w:jc w:val="both"/>
      </w:pPr>
      <w:r>
        <w:t xml:space="preserve">First we run the height map generation program – “GenerateHeightmap.exe” to output a random height map in the form of </w:t>
      </w:r>
      <w:r w:rsidR="00D3052F">
        <w:t>the</w:t>
      </w:r>
      <w:r>
        <w:t xml:space="preserve"> grey scale bitmap image.</w:t>
      </w:r>
      <w:r w:rsidR="00D3052F">
        <w:t xml:space="preserve"> We then “MountainTerrain.exe” to see the rendered mountain terrain scene. The scene can be navigated and tweaked using the input controls described below in the “Input” section. Some screenshots are also attached in the “Screenshots” section.</w:t>
      </w:r>
    </w:p>
    <w:p w:rsidR="00BC75EA" w:rsidRDefault="00BC75EA" w:rsidP="00D3052F">
      <w:pPr>
        <w:pStyle w:val="Heading2"/>
        <w:jc w:val="both"/>
      </w:pPr>
      <w:bookmarkStart w:id="24" w:name="_Toc385883250"/>
      <w:r>
        <w:t>Input</w:t>
      </w:r>
      <w:bookmarkEnd w:id="24"/>
    </w:p>
    <w:p w:rsidR="009E3963" w:rsidRPr="009E3963" w:rsidRDefault="009E3963" w:rsidP="009E3963">
      <w:r>
        <w:t>The program can be interacted with to navigate the scene using the fly through camera or to switch off/on features. The following keys are supported.</w:t>
      </w:r>
    </w:p>
    <w:p w:rsidR="00BC75EA" w:rsidRDefault="0061638A" w:rsidP="003F06C4">
      <w:pPr>
        <w:pStyle w:val="ListParagraph"/>
        <w:numPr>
          <w:ilvl w:val="0"/>
          <w:numId w:val="16"/>
        </w:numPr>
      </w:pPr>
      <w:r>
        <w:t>‘w’ – Move camera forward</w:t>
      </w:r>
    </w:p>
    <w:p w:rsidR="0061638A" w:rsidRDefault="0061638A" w:rsidP="003F06C4">
      <w:pPr>
        <w:pStyle w:val="ListParagraph"/>
        <w:numPr>
          <w:ilvl w:val="0"/>
          <w:numId w:val="16"/>
        </w:numPr>
      </w:pPr>
      <w:r>
        <w:t>‘s’ – Move camera back</w:t>
      </w:r>
    </w:p>
    <w:p w:rsidR="0061638A" w:rsidRDefault="0061638A" w:rsidP="003F06C4">
      <w:pPr>
        <w:pStyle w:val="ListParagraph"/>
        <w:numPr>
          <w:ilvl w:val="0"/>
          <w:numId w:val="16"/>
        </w:numPr>
      </w:pPr>
      <w:r>
        <w:t>‘a’ – Yaw camera left</w:t>
      </w:r>
    </w:p>
    <w:p w:rsidR="0061638A" w:rsidRDefault="0061638A" w:rsidP="003F06C4">
      <w:pPr>
        <w:pStyle w:val="ListParagraph"/>
        <w:numPr>
          <w:ilvl w:val="0"/>
          <w:numId w:val="16"/>
        </w:numPr>
      </w:pPr>
      <w:r>
        <w:t>‘d’ – Yaw camera right</w:t>
      </w:r>
    </w:p>
    <w:p w:rsidR="0061638A" w:rsidRDefault="0061638A" w:rsidP="003F06C4">
      <w:pPr>
        <w:pStyle w:val="ListParagraph"/>
        <w:numPr>
          <w:ilvl w:val="0"/>
          <w:numId w:val="16"/>
        </w:numPr>
      </w:pPr>
      <w:r>
        <w:t>‘e’ – Pitch camera up</w:t>
      </w:r>
    </w:p>
    <w:p w:rsidR="0061638A" w:rsidRDefault="0061638A" w:rsidP="003F06C4">
      <w:pPr>
        <w:pStyle w:val="ListParagraph"/>
        <w:numPr>
          <w:ilvl w:val="0"/>
          <w:numId w:val="16"/>
        </w:numPr>
      </w:pPr>
      <w:r>
        <w:t>‘c’ – Pitch camera down</w:t>
      </w:r>
    </w:p>
    <w:p w:rsidR="00853C3C" w:rsidRDefault="00853C3C" w:rsidP="003F06C4">
      <w:pPr>
        <w:pStyle w:val="ListParagraph"/>
        <w:numPr>
          <w:ilvl w:val="0"/>
          <w:numId w:val="16"/>
        </w:numPr>
      </w:pPr>
      <w:r>
        <w:t>‘k’ – Screen shot</w:t>
      </w:r>
    </w:p>
    <w:p w:rsidR="00853C3C" w:rsidRDefault="00853C3C" w:rsidP="003F06C4">
      <w:pPr>
        <w:pStyle w:val="ListParagraph"/>
        <w:numPr>
          <w:ilvl w:val="0"/>
          <w:numId w:val="16"/>
        </w:numPr>
      </w:pPr>
      <w:r>
        <w:t>‘l’ – Toggle Lighting</w:t>
      </w:r>
    </w:p>
    <w:p w:rsidR="00853C3C" w:rsidRDefault="00853C3C" w:rsidP="003F06C4">
      <w:pPr>
        <w:pStyle w:val="ListParagraph"/>
        <w:numPr>
          <w:ilvl w:val="0"/>
          <w:numId w:val="16"/>
        </w:numPr>
      </w:pPr>
      <w:r>
        <w:t>‘m’ – Toggle wire</w:t>
      </w:r>
      <w:r w:rsidR="00880E56">
        <w:t>-</w:t>
      </w:r>
      <w:r>
        <w:t>mesh</w:t>
      </w:r>
    </w:p>
    <w:p w:rsidR="00853C3C" w:rsidRPr="00BC75EA" w:rsidRDefault="00853C3C" w:rsidP="003F06C4">
      <w:pPr>
        <w:pStyle w:val="ListParagraph"/>
        <w:numPr>
          <w:ilvl w:val="0"/>
          <w:numId w:val="16"/>
        </w:numPr>
      </w:pPr>
      <w:r>
        <w:t>‘t’ – Toggle texturing</w:t>
      </w:r>
    </w:p>
    <w:p w:rsidR="00BC75EA" w:rsidRDefault="00BC75EA" w:rsidP="00D3052F">
      <w:pPr>
        <w:pStyle w:val="Heading2"/>
        <w:jc w:val="both"/>
      </w:pPr>
      <w:bookmarkStart w:id="25" w:name="_Toc385883251"/>
      <w:r>
        <w:lastRenderedPageBreak/>
        <w:t>Screenshots</w:t>
      </w:r>
      <w:bookmarkEnd w:id="25"/>
    </w:p>
    <w:p w:rsidR="00BC75EA" w:rsidRDefault="00976823" w:rsidP="00D3052F">
      <w:pPr>
        <w:jc w:val="both"/>
      </w:pPr>
      <w:r>
        <w:pict>
          <v:shape id="_x0000_i1030" type="#_x0000_t75" style="width:431.65pt;height:338.05pt">
            <v:imagedata r:id="rId18" o:title="Screenshot 2014-03-24 08"/>
          </v:shape>
        </w:pict>
      </w:r>
    </w:p>
    <w:p w:rsidR="00D36088" w:rsidRDefault="00976823" w:rsidP="00D3052F">
      <w:pPr>
        <w:jc w:val="both"/>
      </w:pPr>
      <w:r>
        <w:lastRenderedPageBreak/>
        <w:pict>
          <v:shape id="_x0000_i1031" type="#_x0000_t75" style="width:431.65pt;height:338.05pt">
            <v:imagedata r:id="rId19" o:title="Screenshot 2014-03-24 09"/>
          </v:shape>
        </w:pict>
      </w:r>
    </w:p>
    <w:p w:rsidR="002163EE" w:rsidRDefault="00F54699" w:rsidP="00D3052F">
      <w:pPr>
        <w:pStyle w:val="Heading1"/>
        <w:jc w:val="both"/>
      </w:pPr>
      <w:bookmarkStart w:id="26" w:name="_Toc385883252"/>
      <w:r>
        <w:t>Conclusion</w:t>
      </w:r>
      <w:bookmarkEnd w:id="26"/>
    </w:p>
    <w:p w:rsidR="00F54699" w:rsidRDefault="00430303" w:rsidP="00D3052F">
      <w:pPr>
        <w:jc w:val="both"/>
      </w:pPr>
      <w:r>
        <w:t>This project intends to demonstrate that the combination of techniques described can be used to render photo-realistic mountain terrain. The performance statistics to be collected under different parameters are expected to prove that the solution is efficient and scales easily as per the scene requirements.</w:t>
      </w:r>
    </w:p>
    <w:p w:rsidR="00F54699" w:rsidRDefault="00F54699" w:rsidP="00D3052F">
      <w:pPr>
        <w:pStyle w:val="Heading1"/>
        <w:jc w:val="both"/>
      </w:pPr>
      <w:bookmarkStart w:id="27" w:name="_Toc385883253"/>
      <w:r>
        <w:t>Deliverables</w:t>
      </w:r>
      <w:bookmarkEnd w:id="27"/>
    </w:p>
    <w:p w:rsidR="009E3963" w:rsidRDefault="009E3963" w:rsidP="00D3052F">
      <w:pPr>
        <w:pStyle w:val="ListParagraph"/>
        <w:numPr>
          <w:ilvl w:val="0"/>
          <w:numId w:val="7"/>
        </w:numPr>
        <w:jc w:val="both"/>
      </w:pPr>
      <w:r>
        <w:t>Height map generation program</w:t>
      </w:r>
    </w:p>
    <w:p w:rsidR="00F54699" w:rsidRDefault="00C637B6" w:rsidP="00D3052F">
      <w:pPr>
        <w:pStyle w:val="ListParagraph"/>
        <w:numPr>
          <w:ilvl w:val="0"/>
          <w:numId w:val="7"/>
        </w:numPr>
        <w:jc w:val="both"/>
      </w:pPr>
      <w:r>
        <w:t>Working demo of the described Mountain Terrain scene</w:t>
      </w:r>
    </w:p>
    <w:p w:rsidR="00BD764F" w:rsidRDefault="00BD764F" w:rsidP="00D3052F">
      <w:pPr>
        <w:pStyle w:val="ListParagraph"/>
        <w:numPr>
          <w:ilvl w:val="0"/>
          <w:numId w:val="7"/>
        </w:numPr>
        <w:jc w:val="both"/>
      </w:pPr>
      <w:r>
        <w:t xml:space="preserve">Multiple screen shots </w:t>
      </w:r>
      <w:r w:rsidR="009E3963">
        <w:t>taken</w:t>
      </w:r>
      <w:r>
        <w:t xml:space="preserve"> from the demo</w:t>
      </w:r>
    </w:p>
    <w:p w:rsidR="00C637B6" w:rsidRDefault="00E81BB2" w:rsidP="00D3052F">
      <w:pPr>
        <w:pStyle w:val="ListParagraph"/>
        <w:numPr>
          <w:ilvl w:val="0"/>
          <w:numId w:val="7"/>
        </w:numPr>
        <w:jc w:val="both"/>
      </w:pPr>
      <w:r>
        <w:t>A final r</w:t>
      </w:r>
      <w:r w:rsidR="00C637B6">
        <w:t xml:space="preserve">eport </w:t>
      </w:r>
      <w:r>
        <w:t>including</w:t>
      </w:r>
      <w:r w:rsidR="00C637B6">
        <w:t xml:space="preserve"> the performance statistics </w:t>
      </w:r>
      <w:r>
        <w:t xml:space="preserve">observed </w:t>
      </w:r>
      <w:r w:rsidR="00C637B6">
        <w:t>using different scene-parameters</w:t>
      </w:r>
    </w:p>
    <w:p w:rsidR="00F54699" w:rsidRDefault="00E81BB2" w:rsidP="00D3052F">
      <w:pPr>
        <w:pStyle w:val="ListParagraph"/>
        <w:numPr>
          <w:ilvl w:val="0"/>
          <w:numId w:val="7"/>
        </w:numPr>
        <w:jc w:val="both"/>
      </w:pPr>
      <w:r>
        <w:t>A presentation for the final project defense</w:t>
      </w:r>
    </w:p>
    <w:p w:rsidR="00F54699" w:rsidRDefault="00F54699" w:rsidP="00D3052F">
      <w:pPr>
        <w:pStyle w:val="Heading1"/>
        <w:jc w:val="both"/>
      </w:pPr>
      <w:bookmarkStart w:id="28" w:name="_Toc385883254"/>
      <w:r>
        <w:lastRenderedPageBreak/>
        <w:t>Schedule</w:t>
      </w:r>
      <w:bookmarkEnd w:id="28"/>
    </w:p>
    <w:tbl>
      <w:tblPr>
        <w:tblStyle w:val="TableGrid"/>
        <w:tblW w:w="0" w:type="auto"/>
        <w:tblLook w:val="04A0" w:firstRow="1" w:lastRow="0" w:firstColumn="1" w:lastColumn="0" w:noHBand="0" w:noVBand="1"/>
      </w:tblPr>
      <w:tblGrid>
        <w:gridCol w:w="2282"/>
        <w:gridCol w:w="1773"/>
        <w:gridCol w:w="2444"/>
        <w:gridCol w:w="2131"/>
      </w:tblGrid>
      <w:tr w:rsidR="00E81BB2" w:rsidTr="009041EE">
        <w:tc>
          <w:tcPr>
            <w:tcW w:w="2282" w:type="dxa"/>
          </w:tcPr>
          <w:p w:rsidR="00E81BB2" w:rsidRPr="00E921A4" w:rsidRDefault="00E81BB2" w:rsidP="00D3052F">
            <w:pPr>
              <w:jc w:val="both"/>
              <w:rPr>
                <w:b/>
              </w:rPr>
            </w:pPr>
            <w:r w:rsidRPr="00E921A4">
              <w:rPr>
                <w:b/>
              </w:rPr>
              <w:t>Target Date</w:t>
            </w:r>
          </w:p>
        </w:tc>
        <w:tc>
          <w:tcPr>
            <w:tcW w:w="1773" w:type="dxa"/>
          </w:tcPr>
          <w:p w:rsidR="00E81BB2" w:rsidRPr="00E921A4" w:rsidRDefault="00E81BB2" w:rsidP="00D3052F">
            <w:pPr>
              <w:jc w:val="both"/>
              <w:rPr>
                <w:b/>
              </w:rPr>
            </w:pPr>
            <w:r>
              <w:rPr>
                <w:b/>
              </w:rPr>
              <w:t>Actual Date</w:t>
            </w:r>
          </w:p>
        </w:tc>
        <w:tc>
          <w:tcPr>
            <w:tcW w:w="2444" w:type="dxa"/>
          </w:tcPr>
          <w:p w:rsidR="00E81BB2" w:rsidRPr="00E921A4" w:rsidRDefault="00E81BB2" w:rsidP="00D3052F">
            <w:pPr>
              <w:jc w:val="both"/>
              <w:rPr>
                <w:b/>
              </w:rPr>
            </w:pPr>
            <w:r w:rsidRPr="00E921A4">
              <w:rPr>
                <w:b/>
              </w:rPr>
              <w:t>Event</w:t>
            </w:r>
          </w:p>
        </w:tc>
        <w:tc>
          <w:tcPr>
            <w:tcW w:w="2131" w:type="dxa"/>
          </w:tcPr>
          <w:p w:rsidR="00E81BB2" w:rsidRPr="00E921A4" w:rsidRDefault="00E81BB2" w:rsidP="00D3052F">
            <w:pPr>
              <w:jc w:val="both"/>
              <w:rPr>
                <w:b/>
              </w:rPr>
            </w:pPr>
            <w:r w:rsidRPr="00E921A4">
              <w:rPr>
                <w:b/>
              </w:rPr>
              <w:t>Status</w:t>
            </w:r>
          </w:p>
        </w:tc>
      </w:tr>
      <w:tr w:rsidR="00E81BB2" w:rsidTr="009041EE">
        <w:tc>
          <w:tcPr>
            <w:tcW w:w="2282" w:type="dxa"/>
          </w:tcPr>
          <w:p w:rsidR="00E81BB2" w:rsidRDefault="009041EE" w:rsidP="009041EE">
            <w:pPr>
              <w:jc w:val="both"/>
            </w:pPr>
            <w:r>
              <w:t>18/04/2014</w:t>
            </w:r>
          </w:p>
        </w:tc>
        <w:tc>
          <w:tcPr>
            <w:tcW w:w="1773" w:type="dxa"/>
          </w:tcPr>
          <w:p w:rsidR="00E81BB2" w:rsidRDefault="00E81BB2" w:rsidP="009041EE">
            <w:pPr>
              <w:jc w:val="both"/>
            </w:pPr>
            <w:r>
              <w:t>1</w:t>
            </w:r>
            <w:r w:rsidR="009041EE">
              <w:t>8</w:t>
            </w:r>
            <w:r>
              <w:t>/0</w:t>
            </w:r>
            <w:r w:rsidR="009041EE">
              <w:t>4</w:t>
            </w:r>
            <w:r>
              <w:t>/201</w:t>
            </w:r>
            <w:r w:rsidR="009041EE">
              <w:t>4</w:t>
            </w:r>
          </w:p>
        </w:tc>
        <w:tc>
          <w:tcPr>
            <w:tcW w:w="2444" w:type="dxa"/>
          </w:tcPr>
          <w:p w:rsidR="00E81BB2" w:rsidRDefault="009041EE" w:rsidP="00D3052F">
            <w:pPr>
              <w:jc w:val="both"/>
            </w:pPr>
            <w:r>
              <w:t>Project Proposal</w:t>
            </w:r>
          </w:p>
        </w:tc>
        <w:tc>
          <w:tcPr>
            <w:tcW w:w="2131" w:type="dxa"/>
          </w:tcPr>
          <w:p w:rsidR="00E81BB2" w:rsidRDefault="009F1157" w:rsidP="00D3052F">
            <w:pPr>
              <w:jc w:val="both"/>
            </w:pPr>
            <w:r>
              <w:t>In-progress</w:t>
            </w:r>
          </w:p>
        </w:tc>
      </w:tr>
      <w:tr w:rsidR="00E81BB2" w:rsidTr="009041EE">
        <w:tc>
          <w:tcPr>
            <w:tcW w:w="2282" w:type="dxa"/>
          </w:tcPr>
          <w:p w:rsidR="00E81BB2" w:rsidRDefault="009041EE" w:rsidP="00D3052F">
            <w:pPr>
              <w:jc w:val="both"/>
            </w:pPr>
            <w:r>
              <w:t>21/04/2014</w:t>
            </w:r>
          </w:p>
        </w:tc>
        <w:tc>
          <w:tcPr>
            <w:tcW w:w="1773" w:type="dxa"/>
          </w:tcPr>
          <w:p w:rsidR="00E81BB2" w:rsidRDefault="00E81BB2" w:rsidP="00D3052F">
            <w:pPr>
              <w:jc w:val="both"/>
            </w:pPr>
          </w:p>
        </w:tc>
        <w:tc>
          <w:tcPr>
            <w:tcW w:w="2444" w:type="dxa"/>
          </w:tcPr>
          <w:p w:rsidR="00E81BB2" w:rsidRDefault="00E81BB2" w:rsidP="00D3052F">
            <w:pPr>
              <w:jc w:val="both"/>
            </w:pPr>
            <w:r>
              <w:t>Project Website</w:t>
            </w:r>
          </w:p>
        </w:tc>
        <w:tc>
          <w:tcPr>
            <w:tcW w:w="2131" w:type="dxa"/>
          </w:tcPr>
          <w:p w:rsidR="00E81BB2" w:rsidRDefault="00E81BB2" w:rsidP="00D3052F">
            <w:pPr>
              <w:jc w:val="both"/>
            </w:pPr>
            <w:r>
              <w:t>In-progress</w:t>
            </w:r>
          </w:p>
        </w:tc>
      </w:tr>
      <w:tr w:rsidR="00E81BB2" w:rsidTr="009041EE">
        <w:tc>
          <w:tcPr>
            <w:tcW w:w="2282" w:type="dxa"/>
          </w:tcPr>
          <w:p w:rsidR="00E81BB2" w:rsidRDefault="009041EE" w:rsidP="00D3052F">
            <w:pPr>
              <w:jc w:val="both"/>
            </w:pPr>
            <w:r>
              <w:t>28/04/2014</w:t>
            </w:r>
          </w:p>
        </w:tc>
        <w:tc>
          <w:tcPr>
            <w:tcW w:w="1773" w:type="dxa"/>
          </w:tcPr>
          <w:p w:rsidR="00E81BB2" w:rsidRDefault="00E81BB2" w:rsidP="00D3052F">
            <w:pPr>
              <w:jc w:val="both"/>
            </w:pPr>
          </w:p>
        </w:tc>
        <w:tc>
          <w:tcPr>
            <w:tcW w:w="2444" w:type="dxa"/>
          </w:tcPr>
          <w:p w:rsidR="00E81BB2" w:rsidRDefault="009041EE" w:rsidP="00D3052F">
            <w:pPr>
              <w:jc w:val="both"/>
            </w:pPr>
            <w:r>
              <w:t>Working demo prototype</w:t>
            </w:r>
          </w:p>
        </w:tc>
        <w:tc>
          <w:tcPr>
            <w:tcW w:w="2131" w:type="dxa"/>
          </w:tcPr>
          <w:p w:rsidR="00E81BB2" w:rsidRDefault="009041EE" w:rsidP="00D3052F">
            <w:pPr>
              <w:jc w:val="both"/>
            </w:pPr>
            <w:r>
              <w:t>In-progress</w:t>
            </w:r>
          </w:p>
        </w:tc>
      </w:tr>
      <w:tr w:rsidR="00E81BB2" w:rsidTr="009041EE">
        <w:tc>
          <w:tcPr>
            <w:tcW w:w="2282" w:type="dxa"/>
          </w:tcPr>
          <w:p w:rsidR="00E81BB2" w:rsidRDefault="009041EE" w:rsidP="009041EE">
            <w:pPr>
              <w:jc w:val="both"/>
            </w:pPr>
            <w:r>
              <w:t>12/05/2014</w:t>
            </w:r>
          </w:p>
        </w:tc>
        <w:tc>
          <w:tcPr>
            <w:tcW w:w="1773" w:type="dxa"/>
          </w:tcPr>
          <w:p w:rsidR="00E81BB2" w:rsidRDefault="00E81BB2" w:rsidP="00D3052F">
            <w:pPr>
              <w:jc w:val="both"/>
            </w:pPr>
          </w:p>
        </w:tc>
        <w:tc>
          <w:tcPr>
            <w:tcW w:w="2444" w:type="dxa"/>
          </w:tcPr>
          <w:p w:rsidR="00E81BB2" w:rsidRDefault="009041EE" w:rsidP="00D3052F">
            <w:pPr>
              <w:jc w:val="both"/>
            </w:pPr>
            <w:r>
              <w:t>Working demo</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20/05/2014</w:t>
            </w:r>
          </w:p>
        </w:tc>
        <w:tc>
          <w:tcPr>
            <w:tcW w:w="1773" w:type="dxa"/>
          </w:tcPr>
          <w:p w:rsidR="00E81BB2" w:rsidRDefault="00E81BB2" w:rsidP="00D3052F">
            <w:pPr>
              <w:jc w:val="both"/>
            </w:pPr>
          </w:p>
        </w:tc>
        <w:tc>
          <w:tcPr>
            <w:tcW w:w="2444" w:type="dxa"/>
          </w:tcPr>
          <w:p w:rsidR="00E81BB2" w:rsidRDefault="00E81BB2" w:rsidP="00D3052F">
            <w:pPr>
              <w:jc w:val="both"/>
            </w:pPr>
            <w:r>
              <w:t>Final Report</w:t>
            </w:r>
          </w:p>
        </w:tc>
        <w:tc>
          <w:tcPr>
            <w:tcW w:w="2131" w:type="dxa"/>
          </w:tcPr>
          <w:p w:rsidR="00E81BB2" w:rsidRDefault="00E81BB2" w:rsidP="00D3052F">
            <w:pPr>
              <w:jc w:val="both"/>
            </w:pPr>
          </w:p>
        </w:tc>
      </w:tr>
      <w:tr w:rsidR="00E81BB2" w:rsidTr="009041EE">
        <w:tc>
          <w:tcPr>
            <w:tcW w:w="2282" w:type="dxa"/>
          </w:tcPr>
          <w:p w:rsidR="00E81BB2" w:rsidRDefault="009041EE" w:rsidP="009041EE">
            <w:pPr>
              <w:jc w:val="both"/>
            </w:pPr>
            <w:r>
              <w:t>30/05/2014</w:t>
            </w:r>
          </w:p>
        </w:tc>
        <w:tc>
          <w:tcPr>
            <w:tcW w:w="1773" w:type="dxa"/>
          </w:tcPr>
          <w:p w:rsidR="00E81BB2" w:rsidRDefault="00E81BB2" w:rsidP="00D3052F">
            <w:pPr>
              <w:jc w:val="both"/>
            </w:pPr>
          </w:p>
        </w:tc>
        <w:tc>
          <w:tcPr>
            <w:tcW w:w="2444" w:type="dxa"/>
          </w:tcPr>
          <w:p w:rsidR="00E81BB2" w:rsidRDefault="00E81BB2" w:rsidP="00D3052F">
            <w:pPr>
              <w:jc w:val="both"/>
            </w:pPr>
            <w:r>
              <w:t>Project Defense</w:t>
            </w:r>
          </w:p>
        </w:tc>
        <w:tc>
          <w:tcPr>
            <w:tcW w:w="2131" w:type="dxa"/>
          </w:tcPr>
          <w:p w:rsidR="00E81BB2" w:rsidRDefault="00E81BB2" w:rsidP="00D3052F">
            <w:pPr>
              <w:jc w:val="both"/>
            </w:pPr>
          </w:p>
        </w:tc>
      </w:tr>
    </w:tbl>
    <w:p w:rsidR="00EE708B" w:rsidRDefault="00EE708B" w:rsidP="00D3052F">
      <w:pPr>
        <w:pStyle w:val="Heading1"/>
        <w:jc w:val="both"/>
      </w:pPr>
      <w:bookmarkStart w:id="29" w:name="_Toc385883255"/>
      <w:r>
        <w:t>References</w:t>
      </w:r>
      <w:bookmarkEnd w:id="29"/>
    </w:p>
    <w:p w:rsidR="00636643" w:rsidRDefault="00636643" w:rsidP="00636643">
      <w:pPr>
        <w:pStyle w:val="ListParagraph"/>
        <w:numPr>
          <w:ilvl w:val="0"/>
          <w:numId w:val="17"/>
        </w:numPr>
        <w:spacing w:before="0" w:after="160" w:line="259" w:lineRule="auto"/>
      </w:pPr>
      <w:r w:rsidRPr="00CC02CD">
        <w:rPr>
          <w:rStyle w:val="Strong"/>
        </w:rPr>
        <w:t>Improving Noise</w:t>
      </w:r>
      <w:r>
        <w:br/>
      </w:r>
      <w:r w:rsidRPr="00CC02CD">
        <w:t>Ken Perlin</w:t>
      </w:r>
      <w:r w:rsidRPr="00CC02CD">
        <w:br/>
        <w:t>Media Research Laboratory</w:t>
      </w:r>
      <w:r w:rsidRPr="00CC02CD">
        <w:br/>
        <w:t>Dept. Of Computer Science</w:t>
      </w:r>
      <w:r w:rsidRPr="00CC02CD">
        <w:br/>
        <w:t>New York University</w:t>
      </w:r>
    </w:p>
    <w:p w:rsidR="00636643" w:rsidRDefault="00636643" w:rsidP="00636643">
      <w:pPr>
        <w:pStyle w:val="ListParagraph"/>
        <w:numPr>
          <w:ilvl w:val="0"/>
          <w:numId w:val="17"/>
        </w:numPr>
        <w:spacing w:before="0" w:after="160" w:line="259" w:lineRule="auto"/>
      </w:pPr>
      <w:r w:rsidRPr="00CC02CD">
        <w:rPr>
          <w:rStyle w:val="Strong"/>
        </w:rPr>
        <w:t>The Ultimate DirectX Tutorial</w:t>
      </w:r>
      <w:r>
        <w:br/>
      </w:r>
      <w:hyperlink r:id="rId20" w:history="1">
        <w:r w:rsidRPr="00856306">
          <w:rPr>
            <w:rStyle w:val="Hyperlink"/>
          </w:rPr>
          <w:t>http://www.directxtutorial.com/Lesson.aspx?lessonid=11-1-3</w:t>
        </w:r>
      </w:hyperlink>
      <w:r>
        <w:t xml:space="preserve"> </w:t>
      </w:r>
    </w:p>
    <w:p w:rsidR="00636643" w:rsidRDefault="00636643" w:rsidP="00636643">
      <w:pPr>
        <w:pStyle w:val="ListParagraph"/>
        <w:numPr>
          <w:ilvl w:val="0"/>
          <w:numId w:val="17"/>
        </w:numPr>
        <w:spacing w:before="0" w:after="160" w:line="259" w:lineRule="auto"/>
      </w:pPr>
      <w:r w:rsidRPr="00CC02CD">
        <w:rPr>
          <w:rStyle w:val="Strong"/>
        </w:rPr>
        <w:t>Generating Random Fractal Terrain</w:t>
      </w:r>
      <w:r>
        <w:br/>
      </w:r>
      <w:hyperlink r:id="rId21" w:history="1">
        <w:r w:rsidRPr="00F87347">
          <w:rPr>
            <w:rStyle w:val="Hyperlink"/>
          </w:rPr>
          <w:t>http://gameprogrammer.com/fractal.html</w:t>
        </w:r>
      </w:hyperlink>
    </w:p>
    <w:p w:rsidR="00636643" w:rsidRDefault="00636643" w:rsidP="00636643">
      <w:pPr>
        <w:pStyle w:val="ListParagraph"/>
        <w:numPr>
          <w:ilvl w:val="0"/>
          <w:numId w:val="17"/>
        </w:numPr>
        <w:spacing w:before="0" w:after="160" w:line="259" w:lineRule="auto"/>
      </w:pPr>
      <w:r w:rsidRPr="00CC02CD">
        <w:rPr>
          <w:rStyle w:val="Strong"/>
        </w:rPr>
        <w:t>Multi-textured Terrain in OpenGL</w:t>
      </w:r>
      <w:r>
        <w:br/>
      </w:r>
      <w:hyperlink r:id="rId22" w:history="1">
        <w:r w:rsidRPr="00F87347">
          <w:rPr>
            <w:rStyle w:val="Hyperlink"/>
          </w:rPr>
          <w:t>http://3dgep.com/?p=1116</w:t>
        </w:r>
      </w:hyperlink>
    </w:p>
    <w:p w:rsidR="00636643" w:rsidRDefault="00636643" w:rsidP="00636643">
      <w:pPr>
        <w:pStyle w:val="ListParagraph"/>
        <w:numPr>
          <w:ilvl w:val="0"/>
          <w:numId w:val="17"/>
        </w:numPr>
        <w:spacing w:before="0" w:after="160" w:line="259" w:lineRule="auto"/>
      </w:pPr>
      <w:r w:rsidRPr="00CC02CD">
        <w:rPr>
          <w:rStyle w:val="Strong"/>
        </w:rPr>
        <w:t>Introduction to OpenGL for Game Programmers</w:t>
      </w:r>
      <w:r>
        <w:br/>
      </w:r>
      <w:hyperlink r:id="rId23" w:history="1">
        <w:r w:rsidRPr="00F87347">
          <w:rPr>
            <w:rStyle w:val="Hyperlink"/>
          </w:rPr>
          <w:t>http://3dgep.com/?p=636</w:t>
        </w:r>
      </w:hyperlink>
      <w:bookmarkStart w:id="30" w:name="_GoBack"/>
      <w:bookmarkEnd w:id="30"/>
    </w:p>
    <w:p w:rsidR="00636643" w:rsidRDefault="00636643" w:rsidP="00636643">
      <w:pPr>
        <w:pStyle w:val="ListParagraph"/>
        <w:numPr>
          <w:ilvl w:val="0"/>
          <w:numId w:val="17"/>
        </w:numPr>
        <w:spacing w:before="0" w:after="160" w:line="259" w:lineRule="auto"/>
      </w:pPr>
      <w:r w:rsidRPr="00CC02CD">
        <w:rPr>
          <w:rStyle w:val="Strong"/>
        </w:rPr>
        <w:t>Skybox tutorial</w:t>
      </w:r>
      <w:r>
        <w:br/>
      </w:r>
      <w:hyperlink r:id="rId24" w:history="1">
        <w:r w:rsidRPr="00F87347">
          <w:rPr>
            <w:rStyle w:val="Hyperlink"/>
          </w:rPr>
          <w:t>http://sidvind.com/wiki/Skybox_tutorial</w:t>
        </w:r>
      </w:hyperlink>
    </w:p>
    <w:p w:rsidR="00636643" w:rsidRDefault="00636643" w:rsidP="00636643">
      <w:pPr>
        <w:pStyle w:val="ListParagraph"/>
        <w:numPr>
          <w:ilvl w:val="0"/>
          <w:numId w:val="17"/>
        </w:numPr>
        <w:spacing w:before="0" w:after="160" w:line="259" w:lineRule="auto"/>
      </w:pPr>
      <w:r w:rsidRPr="00CC02CD">
        <w:rPr>
          <w:rStyle w:val="Strong"/>
        </w:rPr>
        <w:t>Skybox textures taken from</w:t>
      </w:r>
      <w:r>
        <w:br/>
      </w:r>
      <w:hyperlink r:id="rId25" w:history="1">
        <w:r w:rsidRPr="00F87347">
          <w:rPr>
            <w:rStyle w:val="Hyperlink"/>
          </w:rPr>
          <w:t>http://www.3delyvisions.com/skf1.htm</w:t>
        </w:r>
      </w:hyperlink>
    </w:p>
    <w:p w:rsidR="00636643" w:rsidRPr="00F87347" w:rsidRDefault="00636643" w:rsidP="00636643">
      <w:pPr>
        <w:pStyle w:val="ListParagraph"/>
        <w:numPr>
          <w:ilvl w:val="0"/>
          <w:numId w:val="17"/>
        </w:numPr>
        <w:spacing w:before="0" w:after="160" w:line="259" w:lineRule="auto"/>
      </w:pPr>
      <w:r w:rsidRPr="00CC02CD">
        <w:rPr>
          <w:rStyle w:val="Strong"/>
        </w:rPr>
        <w:t>Multi Texturing in OpenGL</w:t>
      </w:r>
      <w:r>
        <w:br/>
      </w:r>
      <w:hyperlink r:id="rId26" w:history="1">
        <w:r w:rsidRPr="00F87347">
          <w:rPr>
            <w:rStyle w:val="Hyperlink"/>
          </w:rPr>
          <w:t>http://berkelium.com/OpenGL/GDC99/multitexture.html</w:t>
        </w:r>
      </w:hyperlink>
    </w:p>
    <w:p w:rsidR="00EE708B" w:rsidRDefault="00EE708B" w:rsidP="00D3052F">
      <w:pPr>
        <w:jc w:val="both"/>
      </w:pPr>
    </w:p>
    <w:p w:rsidR="00D36088" w:rsidRDefault="00D36088" w:rsidP="00D36088">
      <w:pPr>
        <w:pStyle w:val="Heading1"/>
      </w:pPr>
      <w:bookmarkStart w:id="31" w:name="_Toc385883256"/>
      <w:r>
        <w:t>Author Information</w:t>
      </w:r>
      <w:bookmarkEnd w:id="31"/>
    </w:p>
    <w:p w:rsidR="008B193F" w:rsidRPr="00BD764F" w:rsidRDefault="00BD764F" w:rsidP="008B193F">
      <w:pPr>
        <w:jc w:val="center"/>
      </w:pPr>
      <w:r>
        <w:t>/*-------------------------------------------------------------------------------------------------------------------*/</w:t>
      </w:r>
    </w:p>
    <w:p w:rsidR="008B193F" w:rsidRPr="00BD764F" w:rsidRDefault="00D36088" w:rsidP="00880E56">
      <w:pPr>
        <w:jc w:val="center"/>
      </w:pPr>
      <w:r w:rsidRPr="00BD764F">
        <w:rPr>
          <w:rStyle w:val="Emphasis"/>
          <w:sz w:val="28"/>
          <w:szCs w:val="28"/>
        </w:rPr>
        <w:t>Karteek Kumar Mekala</w:t>
      </w:r>
      <w:r>
        <w:br/>
        <w:t xml:space="preserve">Masters of Science – </w:t>
      </w:r>
      <w:r w:rsidR="00BD764F">
        <w:t>Computer Science</w:t>
      </w:r>
      <w:r w:rsidR="00BD764F">
        <w:br/>
      </w:r>
      <w:r>
        <w:t>Rochester Institute of Technology</w:t>
      </w:r>
      <w:r>
        <w:br/>
      </w:r>
      <w:hyperlink r:id="rId27" w:history="1">
        <w:r w:rsidRPr="00870604">
          <w:rPr>
            <w:rStyle w:val="Hyperlink"/>
          </w:rPr>
          <w:t>Karteek.Kumar.M@gmail.com</w:t>
        </w:r>
      </w:hyperlink>
      <w:r>
        <w:br/>
      </w:r>
      <w:hyperlink r:id="rId28" w:history="1">
        <w:r w:rsidR="00BD764F" w:rsidRPr="00462D66">
          <w:rPr>
            <w:rStyle w:val="Hyperlink"/>
          </w:rPr>
          <w:t>kkm6815@rit.edu</w:t>
        </w:r>
      </w:hyperlink>
      <w:r w:rsidR="008B193F">
        <w:br/>
        <w:t>/*-------------------------------------------------------------------------------------------------------------------*/</w:t>
      </w:r>
    </w:p>
    <w:p w:rsidR="008B193F" w:rsidRPr="00D36088" w:rsidRDefault="008B193F" w:rsidP="008B193F">
      <w:pPr>
        <w:jc w:val="center"/>
      </w:pPr>
    </w:p>
    <w:sectPr w:rsidR="008B193F" w:rsidRPr="00D36088">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6823" w:rsidRDefault="00976823">
      <w:pPr>
        <w:spacing w:before="0" w:after="0" w:line="240" w:lineRule="auto"/>
      </w:pPr>
      <w:r>
        <w:separator/>
      </w:r>
    </w:p>
  </w:endnote>
  <w:endnote w:type="continuationSeparator" w:id="0">
    <w:p w:rsidR="00976823" w:rsidRDefault="009768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63EE" w:rsidRDefault="003806E6">
    <w:pPr>
      <w:pStyle w:val="Footer"/>
    </w:pPr>
    <w:r>
      <w:t xml:space="preserve">Page </w:t>
    </w:r>
    <w:r>
      <w:fldChar w:fldCharType="begin"/>
    </w:r>
    <w:r>
      <w:instrText xml:space="preserve"> PAGE  \* Arabic  \* MERGEFORMAT </w:instrText>
    </w:r>
    <w:r>
      <w:fldChar w:fldCharType="separate"/>
    </w:r>
    <w:r w:rsidR="00F40DCF">
      <w:rPr>
        <w:noProof/>
      </w:rPr>
      <w:t>13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6823" w:rsidRDefault="00976823">
      <w:pPr>
        <w:spacing w:before="0" w:after="0" w:line="240" w:lineRule="auto"/>
      </w:pPr>
      <w:r>
        <w:separator/>
      </w:r>
    </w:p>
  </w:footnote>
  <w:footnote w:type="continuationSeparator" w:id="0">
    <w:p w:rsidR="00976823" w:rsidRDefault="0097682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nsid w:val="02E953E9"/>
    <w:multiLevelType w:val="hybridMultilevel"/>
    <w:tmpl w:val="65FE5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F1C69"/>
    <w:multiLevelType w:val="hybridMultilevel"/>
    <w:tmpl w:val="4704C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17D0A"/>
    <w:multiLevelType w:val="hybridMultilevel"/>
    <w:tmpl w:val="2C484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9523C0"/>
    <w:multiLevelType w:val="hybridMultilevel"/>
    <w:tmpl w:val="63CE5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F6ACD"/>
    <w:multiLevelType w:val="hybridMultilevel"/>
    <w:tmpl w:val="106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FC25F3"/>
    <w:multiLevelType w:val="hybridMultilevel"/>
    <w:tmpl w:val="4D74F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BD7C20"/>
    <w:multiLevelType w:val="hybridMultilevel"/>
    <w:tmpl w:val="D2104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9865E0"/>
    <w:multiLevelType w:val="hybridMultilevel"/>
    <w:tmpl w:val="C4DEF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941E2C"/>
    <w:multiLevelType w:val="hybridMultilevel"/>
    <w:tmpl w:val="7784A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5E3805"/>
    <w:multiLevelType w:val="hybridMultilevel"/>
    <w:tmpl w:val="89FE557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699D7BAB"/>
    <w:multiLevelType w:val="hybridMultilevel"/>
    <w:tmpl w:val="5580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5"/>
  </w:num>
  <w:num w:numId="8">
    <w:abstractNumId w:val="10"/>
  </w:num>
  <w:num w:numId="9">
    <w:abstractNumId w:val="3"/>
  </w:num>
  <w:num w:numId="10">
    <w:abstractNumId w:val="12"/>
  </w:num>
  <w:num w:numId="11">
    <w:abstractNumId w:val="6"/>
  </w:num>
  <w:num w:numId="12">
    <w:abstractNumId w:val="2"/>
  </w:num>
  <w:num w:numId="13">
    <w:abstractNumId w:val="8"/>
  </w:num>
  <w:num w:numId="14">
    <w:abstractNumId w:val="9"/>
  </w:num>
  <w:num w:numId="15">
    <w:abstractNumId w:val="4"/>
  </w:num>
  <w:num w:numId="16">
    <w:abstractNumId w:val="11"/>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65"/>
    <w:rsid w:val="00002351"/>
    <w:rsid w:val="000175B0"/>
    <w:rsid w:val="00037E06"/>
    <w:rsid w:val="00042BF6"/>
    <w:rsid w:val="00051D79"/>
    <w:rsid w:val="00096013"/>
    <w:rsid w:val="000E3BBB"/>
    <w:rsid w:val="000F1D68"/>
    <w:rsid w:val="000F79AA"/>
    <w:rsid w:val="00154D67"/>
    <w:rsid w:val="0018184D"/>
    <w:rsid w:val="001D4CE0"/>
    <w:rsid w:val="002163EE"/>
    <w:rsid w:val="002733D8"/>
    <w:rsid w:val="002D1CB8"/>
    <w:rsid w:val="00331BC1"/>
    <w:rsid w:val="003806E6"/>
    <w:rsid w:val="0038392C"/>
    <w:rsid w:val="003D3588"/>
    <w:rsid w:val="003F06C4"/>
    <w:rsid w:val="00430303"/>
    <w:rsid w:val="00453DCB"/>
    <w:rsid w:val="0049115F"/>
    <w:rsid w:val="004A13B4"/>
    <w:rsid w:val="004C36DE"/>
    <w:rsid w:val="004E185A"/>
    <w:rsid w:val="0051364B"/>
    <w:rsid w:val="00531FD7"/>
    <w:rsid w:val="005804D0"/>
    <w:rsid w:val="0058513A"/>
    <w:rsid w:val="00585454"/>
    <w:rsid w:val="00594DA5"/>
    <w:rsid w:val="0061638A"/>
    <w:rsid w:val="00636643"/>
    <w:rsid w:val="006704D8"/>
    <w:rsid w:val="00687865"/>
    <w:rsid w:val="00690326"/>
    <w:rsid w:val="00690AD9"/>
    <w:rsid w:val="006B16AA"/>
    <w:rsid w:val="006B743D"/>
    <w:rsid w:val="006D020E"/>
    <w:rsid w:val="00700E3B"/>
    <w:rsid w:val="00714A92"/>
    <w:rsid w:val="00747980"/>
    <w:rsid w:val="007976CF"/>
    <w:rsid w:val="00853C3C"/>
    <w:rsid w:val="00865608"/>
    <w:rsid w:val="00880E56"/>
    <w:rsid w:val="00885E0A"/>
    <w:rsid w:val="008B193F"/>
    <w:rsid w:val="009041EE"/>
    <w:rsid w:val="00964CF0"/>
    <w:rsid w:val="00976823"/>
    <w:rsid w:val="009A1ED1"/>
    <w:rsid w:val="009B4965"/>
    <w:rsid w:val="009E3963"/>
    <w:rsid w:val="009F1157"/>
    <w:rsid w:val="009F45BE"/>
    <w:rsid w:val="009F54DF"/>
    <w:rsid w:val="00A07BE0"/>
    <w:rsid w:val="00A14BB5"/>
    <w:rsid w:val="00A2674C"/>
    <w:rsid w:val="00AD6939"/>
    <w:rsid w:val="00B104EF"/>
    <w:rsid w:val="00B857B2"/>
    <w:rsid w:val="00BB7D9E"/>
    <w:rsid w:val="00BC75EA"/>
    <w:rsid w:val="00BD4CDE"/>
    <w:rsid w:val="00BD764F"/>
    <w:rsid w:val="00C20EC9"/>
    <w:rsid w:val="00C23ED0"/>
    <w:rsid w:val="00C637B6"/>
    <w:rsid w:val="00C871D9"/>
    <w:rsid w:val="00CA3B95"/>
    <w:rsid w:val="00CC1D38"/>
    <w:rsid w:val="00CD03B2"/>
    <w:rsid w:val="00CF57A9"/>
    <w:rsid w:val="00D10651"/>
    <w:rsid w:val="00D12296"/>
    <w:rsid w:val="00D24E8B"/>
    <w:rsid w:val="00D3052F"/>
    <w:rsid w:val="00D36088"/>
    <w:rsid w:val="00E25CF3"/>
    <w:rsid w:val="00E54694"/>
    <w:rsid w:val="00E65F6E"/>
    <w:rsid w:val="00E81BB2"/>
    <w:rsid w:val="00EE708B"/>
    <w:rsid w:val="00F03B6F"/>
    <w:rsid w:val="00F40DCF"/>
    <w:rsid w:val="00F54699"/>
    <w:rsid w:val="00F80191"/>
    <w:rsid w:val="00FB128D"/>
    <w:rsid w:val="00FD7271"/>
    <w:rsid w:val="00FE4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710EF32E-86F8-4E32-8322-7B3FA854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637B6"/>
    <w:pPr>
      <w:ind w:left="720"/>
      <w:contextualSpacing/>
    </w:pPr>
  </w:style>
  <w:style w:type="character" w:styleId="FollowedHyperlink">
    <w:name w:val="FollowedHyperlink"/>
    <w:basedOn w:val="DefaultParagraphFont"/>
    <w:uiPriority w:val="99"/>
    <w:semiHidden/>
    <w:unhideWhenUsed/>
    <w:rsid w:val="009F45BE"/>
    <w:rPr>
      <w:color w:val="5F7791" w:themeColor="followedHyperlink"/>
      <w:u w:val="single"/>
    </w:rPr>
  </w:style>
  <w:style w:type="character" w:styleId="Strong">
    <w:name w:val="Strong"/>
    <w:basedOn w:val="DefaultParagraphFont"/>
    <w:uiPriority w:val="22"/>
    <w:qFormat/>
    <w:rsid w:val="006366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7193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berkelium.com/OpenGL/GDC99/multitexture.html" TargetMode="External"/><Relationship Id="rId3" Type="http://schemas.openxmlformats.org/officeDocument/2006/relationships/customXml" Target="../customXml/item3.xml"/><Relationship Id="rId21" Type="http://schemas.openxmlformats.org/officeDocument/2006/relationships/hyperlink" Target="http://gameprogrammer.com/fractal.html"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image" Target="media/image6.jpeg"/><Relationship Id="rId25" Type="http://schemas.openxmlformats.org/officeDocument/2006/relationships/hyperlink" Target="http://www.3delyvisions.com/skf1.htm"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www.directxtutorial.com/Lesson.aspx?lessonid=11-1-3"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karteekkumarm.wix.com/terrain" TargetMode="External"/><Relationship Id="rId24" Type="http://schemas.openxmlformats.org/officeDocument/2006/relationships/hyperlink" Target="http://sidvind.com/wiki/Skybox_tutorial" TargetMode="External"/><Relationship Id="rId5" Type="http://schemas.openxmlformats.org/officeDocument/2006/relationships/styles" Target="styles.xml"/><Relationship Id="rId15" Type="http://schemas.openxmlformats.org/officeDocument/2006/relationships/image" Target="media/image4.jpeg"/><Relationship Id="rId23" Type="http://schemas.openxmlformats.org/officeDocument/2006/relationships/hyperlink" Target="http://3dgep.com/?p=636" TargetMode="External"/><Relationship Id="rId28" Type="http://schemas.openxmlformats.org/officeDocument/2006/relationships/hyperlink" Target="mailto:kkm6815@rit.edu" TargetMode="External"/><Relationship Id="rId10" Type="http://schemas.openxmlformats.org/officeDocument/2006/relationships/hyperlink" Target="http://karteekkumarm.wix.com/terrain" TargetMode="Externa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jpeg"/><Relationship Id="rId22" Type="http://schemas.openxmlformats.org/officeDocument/2006/relationships/hyperlink" Target="http://3dgep.com/?p=1116" TargetMode="External"/><Relationship Id="rId27" Type="http://schemas.openxmlformats.org/officeDocument/2006/relationships/hyperlink" Target="mailto:Karteek.Kumar.M@gmail.com"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2015\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2014-04-01T00:00:00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79E15E84-2F62-494B-B2F3-0D9CE9C4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1143</TotalTime>
  <Pages>1</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Rendering photorealistic mountain terrain</vt:lpstr>
    </vt:vector>
  </TitlesOfParts>
  <Company/>
  <LinksUpToDate>false</LinksUpToDate>
  <CharactersWithSpaces>17290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Rendering Photorealistic Mountain Terrain</dc:title>
  <dc:subject>using PERLIN noise height map, intelligent multi-texturing &amp; Directional Lighting</dc:subject>
  <dc:creator>Karteek Kumar Mekala</dc:creator>
  <cp:keywords/>
  <cp:lastModifiedBy>Karteek Kumar Mekala</cp:lastModifiedBy>
  <cp:revision>53</cp:revision>
  <cp:lastPrinted>2014-04-22T06:00:00Z</cp:lastPrinted>
  <dcterms:created xsi:type="dcterms:W3CDTF">2014-02-19T16:53:00Z</dcterms:created>
  <dcterms:modified xsi:type="dcterms:W3CDTF">2014-04-22T06:05:00Z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