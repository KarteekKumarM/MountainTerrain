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2163EE" w:rsidRDefault="00D24E8B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6EBC2D3" wp14:editId="1D9DBBF2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top</wp:align>
                    </wp:positionV>
                    <wp:extent cx="3943350" cy="1325880"/>
                    <wp:effectExtent l="0" t="0" r="7620" b="4445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1955398581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63EE" w:rsidRDefault="009B4965">
                                    <w:pPr>
                                      <w:pStyle w:val="Title"/>
                                    </w:pPr>
                                    <w:r>
                                      <w:t xml:space="preserve">Rendering </w:t>
                                    </w:r>
                                    <w:r w:rsidR="004E185A">
                                      <w:t>photo</w:t>
                                    </w:r>
                                    <w:r>
                                      <w:t>realistic mountain terrain</w:t>
                                    </w:r>
                                  </w:p>
                                </w:sdtContent>
                              </w:sdt>
                              <w:p w:rsidR="002163EE" w:rsidRDefault="0058513A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89270429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4965">
                                      <w:t xml:space="preserve">using </w:t>
                                    </w:r>
                                    <w:r w:rsidR="00B857B2">
                                      <w:t>PERLIN noise height map</w:t>
                                    </w:r>
                                    <w:r w:rsidR="009B4965">
                                      <w:t xml:space="preserve"> and </w:t>
                                    </w:r>
                                    <w:r w:rsidR="00C637B6">
                                      <w:t xml:space="preserve">intelligent </w:t>
                                    </w:r>
                                    <w:r w:rsidR="009B4965">
                                      <w:t>multi</w:t>
                                    </w:r>
                                    <w:r w:rsidR="00C637B6">
                                      <w:t>-</w:t>
                                    </w:r>
                                    <w:r w:rsidR="009B4965">
                                      <w:t>texturing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6EBC2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26" type="#_x0000_t202" style="position:absolute;margin-left:0;margin-top:0;width:310.5pt;height:104.4pt;z-index:251661312;visibility:visible;mso-wrap-style:square;mso-width-percent:95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RnPcwIAAFU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le"/>
                            <w:tag w:val=""/>
                            <w:id w:val="-1955398581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63EE" w:rsidRDefault="009B4965">
                              <w:pPr>
                                <w:pStyle w:val="Title"/>
                              </w:pPr>
                              <w:r>
                                <w:t xml:space="preserve">Rendering </w:t>
                              </w:r>
                              <w:r w:rsidR="004E185A">
                                <w:t>photo</w:t>
                              </w:r>
                              <w:r>
                                <w:t>realistic mountain terrain</w:t>
                              </w:r>
                            </w:p>
                          </w:sdtContent>
                        </w:sdt>
                        <w:p w:rsidR="002163EE" w:rsidRDefault="0058513A">
                          <w:pPr>
                            <w:pStyle w:val="Subtitle"/>
                          </w:pPr>
                          <w:sdt>
                            <w:sdtPr>
                              <w:alias w:val="Subtitle"/>
                              <w:tag w:val=""/>
                              <w:id w:val="89270429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B4965">
                                <w:t xml:space="preserve">using </w:t>
                              </w:r>
                              <w:r w:rsidR="00B857B2">
                                <w:t>PERLIN noise height map</w:t>
                              </w:r>
                              <w:r w:rsidR="009B4965">
                                <w:t xml:space="preserve"> and </w:t>
                              </w:r>
                              <w:r w:rsidR="00C637B6">
                                <w:t xml:space="preserve">intelligent </w:t>
                              </w:r>
                              <w:r w:rsidR="009B4965">
                                <w:t>multi</w:t>
                              </w:r>
                              <w:r w:rsidR="00C637B6">
                                <w:t>-</w:t>
                              </w:r>
                              <w:r w:rsidR="009B4965">
                                <w:t>texturing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2163EE" w:rsidRDefault="00E25CF3"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79F79900" wp14:editId="2AB5883E">
                <wp:simplePos x="0" y="0"/>
                <wp:positionH relativeFrom="margin">
                  <wp:posOffset>914400</wp:posOffset>
                </wp:positionH>
                <wp:positionV relativeFrom="margin">
                  <wp:posOffset>2717800</wp:posOffset>
                </wp:positionV>
                <wp:extent cx="3657600" cy="2863850"/>
                <wp:effectExtent l="266700" t="266700" r="266700" b="2603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28638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637B6"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695E1E43" wp14:editId="5ABBD292">
                    <wp:simplePos x="0" y="0"/>
                    <wp:positionH relativeFrom="margin">
                      <wp:align>right</wp:align>
                    </wp:positionH>
                    <wp:positionV relativeFrom="bottomMargin">
                      <wp:align>top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63EE" w:rsidRDefault="0058513A" w:rsidP="00C637B6">
                                <w:pPr>
                                  <w:pStyle w:val="ContactInfo"/>
                                  <w:jc w:val="right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80646630"/>
                                    <w:placeholder>
                                      <w:docPart w:val="4374730DC52742F3B4FEF2EC62EF1A2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B4965">
                                      <w:t>Karteek Kumar Mekala</w:t>
                                    </w:r>
                                  </w:sdtContent>
                                </w:sdt>
                                <w:r w:rsidR="003806E6">
                                  <w:t> | </w:t>
                                </w:r>
                                <w:r w:rsidR="009B4965">
                                  <w:t>Masters Project</w:t>
                                </w:r>
                                <w:r w:rsidR="003806E6"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2107945744"/>
                                    <w:placeholder>
                                      <w:docPart w:val="89F11F25D4B847BAB43D791455DE942E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3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D24E8B">
                                      <w:t>March 1,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5E1E43" id="Text Box 20" o:spid="_x0000_s1027" type="#_x0000_t202" style="position:absolute;margin-left:259.3pt;margin-top:0;width:310.5pt;height:20.9pt;z-index:251660288;visibility:visible;mso-wrap-style:square;mso-width-percent:95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M8rQZHoCAABj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2163EE" w:rsidRDefault="0058513A" w:rsidP="00C637B6">
                          <w:pPr>
                            <w:pStyle w:val="ContactInfo"/>
                            <w:jc w:val="right"/>
                          </w:pPr>
                          <w:sdt>
                            <w:sdtPr>
                              <w:alias w:val="Name"/>
                              <w:tag w:val=""/>
                              <w:id w:val="80646630"/>
                              <w:placeholder>
                                <w:docPart w:val="4374730DC52742F3B4FEF2EC62EF1A2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B4965">
                                <w:t>Karteek Kumar Mekala</w:t>
                              </w:r>
                            </w:sdtContent>
                          </w:sdt>
                          <w:r w:rsidR="003806E6">
                            <w:t> | </w:t>
                          </w:r>
                          <w:r w:rsidR="009B4965">
                            <w:t>Masters Project</w:t>
                          </w:r>
                          <w:r w:rsidR="003806E6"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2107945744"/>
                              <w:placeholder>
                                <w:docPart w:val="89F11F25D4B847BAB43D791455DE942E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3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D24E8B">
                                <w:t>March 1,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3806E6">
            <w:br w:type="page"/>
          </w:r>
        </w:p>
        <w:bookmarkStart w:id="5" w:name="_GoBack" w:displacedByCustomXml="next"/>
        <w:bookmarkEnd w:id="5" w:displacedByCustomXml="next"/>
      </w:sdtContent>
    </w:sdt>
    <w:bookmarkEnd w:id="4"/>
    <w:bookmarkEnd w:id="3"/>
    <w:bookmarkEnd w:id="2"/>
    <w:bookmarkEnd w:id="1"/>
    <w:bookmarkEnd w:id="0"/>
    <w:p w:rsidR="009B4965" w:rsidRDefault="009B4965" w:rsidP="009B4965">
      <w:pPr>
        <w:pStyle w:val="Heading1"/>
        <w:rPr>
          <w:rStyle w:val="Heading1Char"/>
        </w:rPr>
      </w:pPr>
      <w:r>
        <w:rPr>
          <w:rStyle w:val="Heading1Char"/>
        </w:rPr>
        <w:lastRenderedPageBreak/>
        <w:t>Abstract</w:t>
      </w:r>
    </w:p>
    <w:p w:rsidR="00B857B2" w:rsidRDefault="00B857B2" w:rsidP="009B4965">
      <w:pPr>
        <w:rPr>
          <w:rStyle w:val="Heading1Char"/>
          <w:rFonts w:asciiTheme="minorHAnsi" w:eastAsiaTheme="minorHAnsi" w:hAnsiTheme="minorHAnsi" w:cstheme="minorBidi"/>
          <w:color w:val="auto"/>
          <w:sz w:val="20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0"/>
        </w:rPr>
        <w:t xml:space="preserve">Whether you are driving a tank through a war zone or watching a plane fly across Nevada, a common scene in many video games and animated movies is that of a beautiful mountain terrain. The goal of this project is to render a 3D scene of photorealistic mountain terrain that is vast and can be navigated </w:t>
      </w:r>
      <w:r w:rsidR="00D24E8B">
        <w:rPr>
          <w:rStyle w:val="Heading1Char"/>
          <w:rFonts w:asciiTheme="minorHAnsi" w:eastAsiaTheme="minorHAnsi" w:hAnsiTheme="minorHAnsi" w:cstheme="minorBidi"/>
          <w:color w:val="auto"/>
          <w:sz w:val="20"/>
        </w:rPr>
        <w:t>using a</w:t>
      </w:r>
      <w:r>
        <w:rPr>
          <w:rStyle w:val="Heading1Char"/>
          <w:rFonts w:asciiTheme="minorHAnsi" w:eastAsiaTheme="minorHAnsi" w:hAnsiTheme="minorHAnsi" w:cstheme="minorBidi"/>
          <w:color w:val="auto"/>
          <w:sz w:val="20"/>
        </w:rPr>
        <w:t xml:space="preserve"> fly through camera. </w:t>
      </w:r>
    </w:p>
    <w:p w:rsidR="00B857B2" w:rsidRDefault="00D24E8B" w:rsidP="009B4965">
      <w:pPr>
        <w:rPr>
          <w:rStyle w:val="Heading1Char"/>
          <w:rFonts w:asciiTheme="minorHAnsi" w:eastAsiaTheme="minorHAnsi" w:hAnsiTheme="minorHAnsi" w:cstheme="minorBidi"/>
          <w:color w:val="auto"/>
          <w:sz w:val="20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20"/>
        </w:rPr>
        <w:t>To render the scene - we first generate a map of heights. Using these heights we generate a list of triangles that can be rendered as a wire-mesh of the terrain. Multiple layers of grass, rock and water textures are applied to these triangles intelligently to mimic the look of real terrain. Lighting is applied, a skybox is rendered and a fly-through camera is provided to navigate through the scene.</w:t>
      </w:r>
    </w:p>
    <w:p w:rsidR="00F54699" w:rsidRDefault="00F54699" w:rsidP="00430303">
      <w:pPr>
        <w:pStyle w:val="Heading1"/>
      </w:pPr>
      <w:r>
        <w:t>Introduction</w:t>
      </w:r>
    </w:p>
    <w:p w:rsidR="00F54699" w:rsidRDefault="00E25CF3" w:rsidP="00F54699">
      <w:r>
        <w:t>This is it.</w:t>
      </w:r>
    </w:p>
    <w:p w:rsidR="00F54699" w:rsidRDefault="00F54699" w:rsidP="00F54699">
      <w:pPr>
        <w:pStyle w:val="Heading1"/>
      </w:pPr>
      <w:r>
        <w:t>Background</w:t>
      </w:r>
    </w:p>
    <w:p w:rsidR="00E25CF3" w:rsidRDefault="00E25CF3" w:rsidP="00E25CF3">
      <w:r>
        <w:t>This is it.</w:t>
      </w:r>
    </w:p>
    <w:p w:rsidR="00F54699" w:rsidRDefault="00FB128D" w:rsidP="00E25CF3">
      <w:pPr>
        <w:pStyle w:val="Heading1"/>
      </w:pPr>
      <w:r>
        <w:t>Approach</w:t>
      </w:r>
    </w:p>
    <w:p w:rsidR="00FB128D" w:rsidRDefault="00FB128D" w:rsidP="00FB128D">
      <w:pPr>
        <w:pStyle w:val="Heading2"/>
      </w:pPr>
      <w:r>
        <w:t>Scene Description</w:t>
      </w:r>
    </w:p>
    <w:p w:rsidR="00E25CF3" w:rsidRPr="00E25CF3" w:rsidRDefault="00E25CF3" w:rsidP="00E25CF3">
      <w:r>
        <w:t>This is it.</w:t>
      </w:r>
    </w:p>
    <w:p w:rsidR="00FB128D" w:rsidRDefault="00FB128D" w:rsidP="00FB128D">
      <w:pPr>
        <w:pStyle w:val="Heading2"/>
      </w:pPr>
      <w:r>
        <w:t>Techniques</w:t>
      </w:r>
    </w:p>
    <w:p w:rsidR="00E25CF3" w:rsidRPr="00E25CF3" w:rsidRDefault="00E25CF3" w:rsidP="00E25CF3">
      <w:r>
        <w:t>This is it.</w:t>
      </w:r>
    </w:p>
    <w:p w:rsidR="00BB7D9E" w:rsidRDefault="00BB7D9E" w:rsidP="00BB7D9E">
      <w:pPr>
        <w:pStyle w:val="Heading3"/>
      </w:pPr>
      <w:r>
        <w:t>Height Map</w:t>
      </w:r>
    </w:p>
    <w:p w:rsidR="00BB7D9E" w:rsidRPr="00BB7D9E" w:rsidRDefault="00BB7D9E" w:rsidP="00BB7D9E">
      <w:r>
        <w:t xml:space="preserve">The height map resource file is generated by storing the output of the </w:t>
      </w:r>
      <w:proofErr w:type="spellStart"/>
      <w:r>
        <w:t>Perlin</w:t>
      </w:r>
      <w:proofErr w:type="spellEnd"/>
      <w:r>
        <w:t xml:space="preserve"> noise algorithm in the form of a grey scale bitmap. The resource file is put through a smoothing face to avoid sharp transitions in height values.</w:t>
      </w:r>
    </w:p>
    <w:p w:rsidR="00BB7D9E" w:rsidRDefault="00BB7D9E" w:rsidP="00BB7D9E">
      <w:pPr>
        <w:pStyle w:val="Heading3"/>
      </w:pPr>
      <w:r>
        <w:t>Tessellation</w:t>
      </w:r>
    </w:p>
    <w:p w:rsidR="003D3588" w:rsidRPr="003D3588" w:rsidRDefault="003D3588" w:rsidP="003D3588">
      <w:r>
        <w:t xml:space="preserve">The height map needs to be converted into a set of triangles that can be rendered. We start with </w:t>
      </w:r>
      <w:proofErr w:type="gramStart"/>
      <w:r>
        <w:t>flat  M</w:t>
      </w:r>
      <w:proofErr w:type="gramEnd"/>
      <w:r>
        <w:t xml:space="preserve"> * N grid of rectangles in the XZ plane. The values from the height map are then applied to the vertices of the rectangles in the grid. This results in a grid of 3dimensional quads. Each quad is divided into two triangles which are used as the primitive for rendering the terrain.</w:t>
      </w:r>
    </w:p>
    <w:p w:rsidR="00BB7D9E" w:rsidRDefault="00BB7D9E" w:rsidP="00BB7D9E">
      <w:pPr>
        <w:pStyle w:val="Heading3"/>
      </w:pPr>
      <w:r>
        <w:t xml:space="preserve">Calculating </w:t>
      </w:r>
      <w:proofErr w:type="spellStart"/>
      <w:r>
        <w:t>Normals</w:t>
      </w:r>
      <w:proofErr w:type="spellEnd"/>
    </w:p>
    <w:p w:rsidR="00E25CF3" w:rsidRPr="00E25CF3" w:rsidRDefault="00E25CF3" w:rsidP="00E25CF3">
      <w:r>
        <w:t>This is it.</w:t>
      </w:r>
    </w:p>
    <w:p w:rsidR="00E25CF3" w:rsidRPr="00E25CF3" w:rsidRDefault="00E25CF3" w:rsidP="00E25CF3"/>
    <w:p w:rsidR="00BB7D9E" w:rsidRDefault="00BB7D9E" w:rsidP="00BB7D9E">
      <w:pPr>
        <w:pStyle w:val="Heading3"/>
      </w:pPr>
      <w:r>
        <w:t>Lighting</w:t>
      </w:r>
    </w:p>
    <w:p w:rsidR="00E25CF3" w:rsidRPr="00E25CF3" w:rsidRDefault="00E25CF3" w:rsidP="00E25CF3">
      <w:r>
        <w:t>This is it.</w:t>
      </w:r>
    </w:p>
    <w:p w:rsidR="00BB7D9E" w:rsidRDefault="00BB7D9E" w:rsidP="00BB7D9E">
      <w:pPr>
        <w:pStyle w:val="Heading3"/>
      </w:pPr>
      <w:r>
        <w:t>Multi-Texturing</w:t>
      </w:r>
    </w:p>
    <w:p w:rsidR="00E25CF3" w:rsidRPr="00E25CF3" w:rsidRDefault="00E25CF3" w:rsidP="00E25CF3">
      <w:r>
        <w:t>This is it.</w:t>
      </w:r>
    </w:p>
    <w:p w:rsidR="00BB7D9E" w:rsidRDefault="00BB7D9E" w:rsidP="00BB7D9E">
      <w:pPr>
        <w:pStyle w:val="Heading3"/>
      </w:pPr>
      <w:r>
        <w:t>Skybox</w:t>
      </w:r>
    </w:p>
    <w:p w:rsidR="00E25CF3" w:rsidRPr="00E25CF3" w:rsidRDefault="00E25CF3" w:rsidP="00E25CF3">
      <w:r>
        <w:t>This is it.</w:t>
      </w:r>
    </w:p>
    <w:p w:rsidR="00BB7D9E" w:rsidRDefault="00BB7D9E" w:rsidP="00BB7D9E">
      <w:pPr>
        <w:pStyle w:val="Heading3"/>
      </w:pPr>
      <w:r>
        <w:t>Camera Controls</w:t>
      </w:r>
    </w:p>
    <w:p w:rsidR="00E25CF3" w:rsidRPr="00E25CF3" w:rsidRDefault="00E25CF3" w:rsidP="00E25CF3">
      <w:r>
        <w:t>This is it.</w:t>
      </w:r>
    </w:p>
    <w:p w:rsidR="00FB128D" w:rsidRDefault="00FB128D" w:rsidP="00FB128D">
      <w:pPr>
        <w:pStyle w:val="Heading2"/>
      </w:pPr>
      <w:r>
        <w:t>Performance Statistics</w:t>
      </w:r>
    </w:p>
    <w:p w:rsidR="00E25CF3" w:rsidRPr="00E25CF3" w:rsidRDefault="00E25CF3" w:rsidP="00E25CF3">
      <w:r>
        <w:t>This is it.</w:t>
      </w:r>
    </w:p>
    <w:p w:rsidR="00FB128D" w:rsidRPr="00FB128D" w:rsidRDefault="00FB128D" w:rsidP="00FB128D">
      <w:pPr>
        <w:pStyle w:val="Heading1"/>
      </w:pPr>
      <w:r>
        <w:t>Implementation</w:t>
      </w:r>
    </w:p>
    <w:p w:rsidR="00FB128D" w:rsidRDefault="00FB128D" w:rsidP="00FB128D">
      <w:pPr>
        <w:pStyle w:val="Heading2"/>
      </w:pPr>
      <w:r>
        <w:t>Technology</w:t>
      </w:r>
    </w:p>
    <w:p w:rsidR="00E25CF3" w:rsidRPr="00E25CF3" w:rsidRDefault="00E25CF3" w:rsidP="00E25CF3">
      <w:r>
        <w:t>This is it.</w:t>
      </w:r>
    </w:p>
    <w:p w:rsidR="00FB128D" w:rsidRDefault="00FB128D" w:rsidP="00FB128D">
      <w:pPr>
        <w:pStyle w:val="Heading2"/>
      </w:pPr>
      <w:r>
        <w:t>Software &amp; Hardware Specifications</w:t>
      </w:r>
    </w:p>
    <w:p w:rsidR="00E25CF3" w:rsidRPr="00E25CF3" w:rsidRDefault="00E25CF3" w:rsidP="00E25CF3">
      <w:r>
        <w:t>This is it.</w:t>
      </w:r>
    </w:p>
    <w:p w:rsidR="00FB128D" w:rsidRDefault="00FB128D" w:rsidP="00FB128D">
      <w:pPr>
        <w:pStyle w:val="Heading2"/>
      </w:pPr>
      <w:r>
        <w:t>Overall Program Structure</w:t>
      </w:r>
    </w:p>
    <w:p w:rsidR="00E25CF3" w:rsidRPr="00E25CF3" w:rsidRDefault="00E25CF3" w:rsidP="00E25CF3">
      <w:r>
        <w:t>This is it.</w:t>
      </w:r>
    </w:p>
    <w:p w:rsidR="002163EE" w:rsidRDefault="00F54699" w:rsidP="009B4965">
      <w:pPr>
        <w:pStyle w:val="Heading1"/>
      </w:pPr>
      <w:r>
        <w:t>Conclusion</w:t>
      </w:r>
    </w:p>
    <w:p w:rsidR="00F54699" w:rsidRDefault="00430303" w:rsidP="00F54699">
      <w:r>
        <w:t>This project intends to demonstrate that the combination of techniques described can be used to render photo-realistic mountain terrain. The performance statistics to be collected under different parameters are expected to prove that the solution is efficient and scales easily as per the scene requirements.</w:t>
      </w:r>
    </w:p>
    <w:p w:rsidR="00F54699" w:rsidRDefault="00F54699" w:rsidP="00F54699">
      <w:pPr>
        <w:pStyle w:val="Heading1"/>
      </w:pPr>
      <w:r>
        <w:t>Deliverables</w:t>
      </w:r>
    </w:p>
    <w:p w:rsidR="00F54699" w:rsidRDefault="00C637B6" w:rsidP="00C637B6">
      <w:pPr>
        <w:pStyle w:val="ListParagraph"/>
        <w:numPr>
          <w:ilvl w:val="0"/>
          <w:numId w:val="7"/>
        </w:numPr>
      </w:pPr>
      <w:r>
        <w:t>Working demo of the described Mountain Terrain scene</w:t>
      </w:r>
    </w:p>
    <w:p w:rsidR="00C637B6" w:rsidRDefault="00E81BB2" w:rsidP="00C637B6">
      <w:pPr>
        <w:pStyle w:val="ListParagraph"/>
        <w:numPr>
          <w:ilvl w:val="0"/>
          <w:numId w:val="7"/>
        </w:numPr>
      </w:pPr>
      <w:r>
        <w:t>A final r</w:t>
      </w:r>
      <w:r w:rsidR="00C637B6">
        <w:t xml:space="preserve">eport </w:t>
      </w:r>
      <w:r>
        <w:t>including</w:t>
      </w:r>
      <w:r w:rsidR="00C637B6">
        <w:t xml:space="preserve"> the performance statistics </w:t>
      </w:r>
      <w:r>
        <w:t xml:space="preserve">observed </w:t>
      </w:r>
      <w:r w:rsidR="00C637B6">
        <w:t>using different scene-parameters</w:t>
      </w:r>
    </w:p>
    <w:p w:rsidR="00F54699" w:rsidRDefault="00E81BB2" w:rsidP="00F54699">
      <w:pPr>
        <w:pStyle w:val="ListParagraph"/>
        <w:numPr>
          <w:ilvl w:val="0"/>
          <w:numId w:val="7"/>
        </w:numPr>
      </w:pPr>
      <w:r>
        <w:lastRenderedPageBreak/>
        <w:t>A presentation for the final project defense</w:t>
      </w:r>
    </w:p>
    <w:p w:rsidR="00F54699" w:rsidRDefault="00F54699" w:rsidP="00F54699">
      <w:pPr>
        <w:pStyle w:val="Heading1"/>
      </w:pPr>
      <w:r>
        <w:t>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1772"/>
        <w:gridCol w:w="2443"/>
        <w:gridCol w:w="2134"/>
      </w:tblGrid>
      <w:tr w:rsidR="00E81BB2" w:rsidTr="009F4E0E">
        <w:tc>
          <w:tcPr>
            <w:tcW w:w="2350" w:type="dxa"/>
          </w:tcPr>
          <w:p w:rsidR="00E81BB2" w:rsidRPr="00E921A4" w:rsidRDefault="00E81BB2" w:rsidP="009F4E0E">
            <w:pPr>
              <w:jc w:val="center"/>
              <w:rPr>
                <w:b/>
              </w:rPr>
            </w:pPr>
            <w:r w:rsidRPr="00E921A4">
              <w:rPr>
                <w:b/>
              </w:rPr>
              <w:t>Target Date</w:t>
            </w:r>
          </w:p>
        </w:tc>
        <w:tc>
          <w:tcPr>
            <w:tcW w:w="1810" w:type="dxa"/>
          </w:tcPr>
          <w:p w:rsidR="00E81BB2" w:rsidRPr="00E921A4" w:rsidRDefault="00E81BB2" w:rsidP="009F4E0E">
            <w:pPr>
              <w:jc w:val="center"/>
              <w:rPr>
                <w:b/>
              </w:rPr>
            </w:pPr>
            <w:r>
              <w:rPr>
                <w:b/>
              </w:rPr>
              <w:t>Actual Date</w:t>
            </w:r>
          </w:p>
        </w:tc>
        <w:tc>
          <w:tcPr>
            <w:tcW w:w="2494" w:type="dxa"/>
          </w:tcPr>
          <w:p w:rsidR="00E81BB2" w:rsidRPr="00E921A4" w:rsidRDefault="00E81BB2" w:rsidP="009F4E0E">
            <w:pPr>
              <w:jc w:val="center"/>
              <w:rPr>
                <w:b/>
              </w:rPr>
            </w:pPr>
            <w:r w:rsidRPr="00E921A4">
              <w:rPr>
                <w:b/>
              </w:rPr>
              <w:t>Event</w:t>
            </w:r>
          </w:p>
        </w:tc>
        <w:tc>
          <w:tcPr>
            <w:tcW w:w="2202" w:type="dxa"/>
          </w:tcPr>
          <w:p w:rsidR="00E81BB2" w:rsidRPr="00E921A4" w:rsidRDefault="00E81BB2" w:rsidP="009F4E0E">
            <w:pPr>
              <w:jc w:val="center"/>
              <w:rPr>
                <w:b/>
              </w:rPr>
            </w:pPr>
            <w:r w:rsidRPr="00E921A4">
              <w:rPr>
                <w:b/>
              </w:rPr>
              <w:t>Status</w:t>
            </w:r>
          </w:p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11/09/2012</w:t>
            </w:r>
          </w:p>
        </w:tc>
        <w:tc>
          <w:tcPr>
            <w:tcW w:w="1810" w:type="dxa"/>
          </w:tcPr>
          <w:p w:rsidR="00E81BB2" w:rsidRDefault="00E81BB2" w:rsidP="009F4E0E">
            <w:r>
              <w:t>11/09/2012</w:t>
            </w:r>
          </w:p>
        </w:tc>
        <w:tc>
          <w:tcPr>
            <w:tcW w:w="2494" w:type="dxa"/>
          </w:tcPr>
          <w:p w:rsidR="00E81BB2" w:rsidRDefault="00E81BB2" w:rsidP="009F4E0E">
            <w:r>
              <w:t>Pre-Proposal</w:t>
            </w:r>
          </w:p>
        </w:tc>
        <w:tc>
          <w:tcPr>
            <w:tcW w:w="2202" w:type="dxa"/>
          </w:tcPr>
          <w:p w:rsidR="00E81BB2" w:rsidRDefault="00E81BB2" w:rsidP="009F4E0E">
            <w:r>
              <w:t>Accepted</w:t>
            </w:r>
          </w:p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04/30/2013</w:t>
            </w:r>
          </w:p>
        </w:tc>
        <w:tc>
          <w:tcPr>
            <w:tcW w:w="1810" w:type="dxa"/>
          </w:tcPr>
          <w:p w:rsidR="00E81BB2" w:rsidRDefault="00E81BB2" w:rsidP="009F4E0E">
            <w:r>
              <w:t>04/30/2013</w:t>
            </w:r>
          </w:p>
        </w:tc>
        <w:tc>
          <w:tcPr>
            <w:tcW w:w="2494" w:type="dxa"/>
          </w:tcPr>
          <w:p w:rsidR="00E81BB2" w:rsidRDefault="00E81BB2" w:rsidP="009F4E0E">
            <w:r>
              <w:t>Select frameworks &amp; toolkit</w:t>
            </w:r>
          </w:p>
        </w:tc>
        <w:tc>
          <w:tcPr>
            <w:tcW w:w="2202" w:type="dxa"/>
          </w:tcPr>
          <w:p w:rsidR="00E81BB2" w:rsidRDefault="00E81BB2" w:rsidP="009F4E0E">
            <w:r>
              <w:t>Done</w:t>
            </w:r>
          </w:p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05/01/2013</w:t>
            </w:r>
          </w:p>
        </w:tc>
        <w:tc>
          <w:tcPr>
            <w:tcW w:w="1810" w:type="dxa"/>
          </w:tcPr>
          <w:p w:rsidR="00E81BB2" w:rsidRDefault="00E81BB2" w:rsidP="009F4E0E"/>
        </w:tc>
        <w:tc>
          <w:tcPr>
            <w:tcW w:w="2494" w:type="dxa"/>
          </w:tcPr>
          <w:p w:rsidR="00E81BB2" w:rsidRDefault="00E81BB2" w:rsidP="009F4E0E">
            <w:r>
              <w:t>Project Website</w:t>
            </w:r>
          </w:p>
        </w:tc>
        <w:tc>
          <w:tcPr>
            <w:tcW w:w="2202" w:type="dxa"/>
          </w:tcPr>
          <w:p w:rsidR="00E81BB2" w:rsidRDefault="00E81BB2" w:rsidP="009F4E0E">
            <w:r>
              <w:t>In-progress</w:t>
            </w:r>
          </w:p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05/14/2013</w:t>
            </w:r>
          </w:p>
        </w:tc>
        <w:tc>
          <w:tcPr>
            <w:tcW w:w="1810" w:type="dxa"/>
          </w:tcPr>
          <w:p w:rsidR="00E81BB2" w:rsidRDefault="00E81BB2" w:rsidP="009F4E0E"/>
        </w:tc>
        <w:tc>
          <w:tcPr>
            <w:tcW w:w="2494" w:type="dxa"/>
          </w:tcPr>
          <w:p w:rsidR="00E81BB2" w:rsidRDefault="00E81BB2" w:rsidP="009F4E0E">
            <w:r>
              <w:t>Project Proposal</w:t>
            </w:r>
          </w:p>
        </w:tc>
        <w:tc>
          <w:tcPr>
            <w:tcW w:w="2202" w:type="dxa"/>
          </w:tcPr>
          <w:p w:rsidR="00E81BB2" w:rsidRDefault="00E81BB2" w:rsidP="009F4E0E">
            <w:r>
              <w:t>In-progress</w:t>
            </w:r>
          </w:p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06/21/2013</w:t>
            </w:r>
          </w:p>
        </w:tc>
        <w:tc>
          <w:tcPr>
            <w:tcW w:w="1810" w:type="dxa"/>
          </w:tcPr>
          <w:p w:rsidR="00E81BB2" w:rsidRDefault="00E81BB2" w:rsidP="009F4E0E"/>
        </w:tc>
        <w:tc>
          <w:tcPr>
            <w:tcW w:w="2494" w:type="dxa"/>
          </w:tcPr>
          <w:p w:rsidR="00E81BB2" w:rsidRDefault="00E81BB2" w:rsidP="009F4E0E">
            <w:r>
              <w:t>Design 1 implementation</w:t>
            </w:r>
          </w:p>
        </w:tc>
        <w:tc>
          <w:tcPr>
            <w:tcW w:w="2202" w:type="dxa"/>
          </w:tcPr>
          <w:p w:rsidR="00E81BB2" w:rsidRDefault="00E81BB2" w:rsidP="009F4E0E"/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07/08/2013</w:t>
            </w:r>
          </w:p>
        </w:tc>
        <w:tc>
          <w:tcPr>
            <w:tcW w:w="1810" w:type="dxa"/>
          </w:tcPr>
          <w:p w:rsidR="00E81BB2" w:rsidRDefault="00E81BB2" w:rsidP="009F4E0E"/>
        </w:tc>
        <w:tc>
          <w:tcPr>
            <w:tcW w:w="2494" w:type="dxa"/>
          </w:tcPr>
          <w:p w:rsidR="00E81BB2" w:rsidRDefault="00E81BB2" w:rsidP="009F4E0E">
            <w:r>
              <w:t>Design 2 implementation</w:t>
            </w:r>
          </w:p>
        </w:tc>
        <w:tc>
          <w:tcPr>
            <w:tcW w:w="2202" w:type="dxa"/>
          </w:tcPr>
          <w:p w:rsidR="00E81BB2" w:rsidRDefault="00E81BB2" w:rsidP="009F4E0E"/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07/22/2013</w:t>
            </w:r>
          </w:p>
        </w:tc>
        <w:tc>
          <w:tcPr>
            <w:tcW w:w="1810" w:type="dxa"/>
          </w:tcPr>
          <w:p w:rsidR="00E81BB2" w:rsidRDefault="00E81BB2" w:rsidP="009F4E0E"/>
        </w:tc>
        <w:tc>
          <w:tcPr>
            <w:tcW w:w="2494" w:type="dxa"/>
          </w:tcPr>
          <w:p w:rsidR="00E81BB2" w:rsidRDefault="00E81BB2" w:rsidP="009F4E0E">
            <w:r>
              <w:t>Design 3 implementation</w:t>
            </w:r>
          </w:p>
        </w:tc>
        <w:tc>
          <w:tcPr>
            <w:tcW w:w="2202" w:type="dxa"/>
          </w:tcPr>
          <w:p w:rsidR="00E81BB2" w:rsidRDefault="00E81BB2" w:rsidP="009F4E0E"/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07/29/2013</w:t>
            </w:r>
          </w:p>
        </w:tc>
        <w:tc>
          <w:tcPr>
            <w:tcW w:w="1810" w:type="dxa"/>
          </w:tcPr>
          <w:p w:rsidR="00E81BB2" w:rsidRDefault="00E81BB2" w:rsidP="009F4E0E"/>
        </w:tc>
        <w:tc>
          <w:tcPr>
            <w:tcW w:w="2494" w:type="dxa"/>
          </w:tcPr>
          <w:p w:rsidR="00E81BB2" w:rsidRDefault="00E81BB2" w:rsidP="009F4E0E">
            <w:r>
              <w:t>Final Report</w:t>
            </w:r>
          </w:p>
        </w:tc>
        <w:tc>
          <w:tcPr>
            <w:tcW w:w="2202" w:type="dxa"/>
          </w:tcPr>
          <w:p w:rsidR="00E81BB2" w:rsidRDefault="00E81BB2" w:rsidP="009F4E0E"/>
        </w:tc>
      </w:tr>
      <w:tr w:rsidR="00E81BB2" w:rsidTr="009F4E0E">
        <w:tc>
          <w:tcPr>
            <w:tcW w:w="2350" w:type="dxa"/>
          </w:tcPr>
          <w:p w:rsidR="00E81BB2" w:rsidRDefault="00E81BB2" w:rsidP="009F4E0E">
            <w:r>
              <w:t>08/01/2013</w:t>
            </w:r>
          </w:p>
        </w:tc>
        <w:tc>
          <w:tcPr>
            <w:tcW w:w="1810" w:type="dxa"/>
          </w:tcPr>
          <w:p w:rsidR="00E81BB2" w:rsidRDefault="00E81BB2" w:rsidP="009F4E0E"/>
        </w:tc>
        <w:tc>
          <w:tcPr>
            <w:tcW w:w="2494" w:type="dxa"/>
          </w:tcPr>
          <w:p w:rsidR="00E81BB2" w:rsidRDefault="00E81BB2" w:rsidP="009F4E0E">
            <w:r>
              <w:t>Project Defense</w:t>
            </w:r>
          </w:p>
        </w:tc>
        <w:tc>
          <w:tcPr>
            <w:tcW w:w="2202" w:type="dxa"/>
          </w:tcPr>
          <w:p w:rsidR="00E81BB2" w:rsidRDefault="00E81BB2" w:rsidP="009F4E0E"/>
        </w:tc>
      </w:tr>
    </w:tbl>
    <w:p w:rsidR="00EE708B" w:rsidRDefault="00EE708B" w:rsidP="00EE708B"/>
    <w:p w:rsidR="00EE708B" w:rsidRDefault="00EE708B" w:rsidP="00EE708B">
      <w:pPr>
        <w:pStyle w:val="Heading1"/>
      </w:pPr>
      <w:r>
        <w:t>References</w:t>
      </w:r>
    </w:p>
    <w:p w:rsidR="00E25CF3" w:rsidRPr="00E25CF3" w:rsidRDefault="00E25CF3" w:rsidP="00E25CF3">
      <w:r>
        <w:t>This is it.</w:t>
      </w:r>
    </w:p>
    <w:p w:rsidR="00EE708B" w:rsidRPr="00EE708B" w:rsidRDefault="00EE708B" w:rsidP="00EE708B"/>
    <w:sectPr w:rsidR="00EE708B" w:rsidRPr="00EE708B">
      <w:footerReference w:type="default" r:id="rId11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13A" w:rsidRDefault="0058513A">
      <w:pPr>
        <w:spacing w:before="0" w:after="0" w:line="240" w:lineRule="auto"/>
      </w:pPr>
      <w:r>
        <w:separator/>
      </w:r>
    </w:p>
  </w:endnote>
  <w:endnote w:type="continuationSeparator" w:id="0">
    <w:p w:rsidR="0058513A" w:rsidRDefault="0058513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3806E6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714A9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13A" w:rsidRDefault="0058513A">
      <w:pPr>
        <w:spacing w:before="0" w:after="0" w:line="240" w:lineRule="auto"/>
      </w:pPr>
      <w:r>
        <w:separator/>
      </w:r>
    </w:p>
  </w:footnote>
  <w:footnote w:type="continuationSeparator" w:id="0">
    <w:p w:rsidR="0058513A" w:rsidRDefault="0058513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59523C0"/>
    <w:multiLevelType w:val="hybridMultilevel"/>
    <w:tmpl w:val="63CE5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965"/>
    <w:rsid w:val="00042BF6"/>
    <w:rsid w:val="000F1D68"/>
    <w:rsid w:val="002163EE"/>
    <w:rsid w:val="003806E6"/>
    <w:rsid w:val="003D3588"/>
    <w:rsid w:val="00430303"/>
    <w:rsid w:val="004A13B4"/>
    <w:rsid w:val="004E185A"/>
    <w:rsid w:val="0058513A"/>
    <w:rsid w:val="006704D8"/>
    <w:rsid w:val="00687865"/>
    <w:rsid w:val="00714A92"/>
    <w:rsid w:val="00747980"/>
    <w:rsid w:val="009B4965"/>
    <w:rsid w:val="00A14BB5"/>
    <w:rsid w:val="00B857B2"/>
    <w:rsid w:val="00BB7D9E"/>
    <w:rsid w:val="00C637B6"/>
    <w:rsid w:val="00D24E8B"/>
    <w:rsid w:val="00E25CF3"/>
    <w:rsid w:val="00E81BB2"/>
    <w:rsid w:val="00EE708B"/>
    <w:rsid w:val="00F54699"/>
    <w:rsid w:val="00FB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0EF32E-86F8-4E32-8322-7B3FA854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qFormat/>
    <w:rsid w:val="00C637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15\Root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26"/>
    <w:rsid w:val="000D519F"/>
    <w:rsid w:val="008D5556"/>
    <w:rsid w:val="00AA2826"/>
    <w:rsid w:val="00C2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330B0291ED69435A837B9698C6E9786E">
    <w:name w:val="330B0291ED69435A837B9698C6E9786E"/>
  </w:style>
  <w:style w:type="paragraph" w:customStyle="1" w:styleId="4374730DC52742F3B4FEF2EC62EF1A2A">
    <w:name w:val="4374730DC52742F3B4FEF2EC62EF1A2A"/>
  </w:style>
  <w:style w:type="paragraph" w:customStyle="1" w:styleId="AA5EEF2AC6444651BCAD2D5ADBBCDBA4">
    <w:name w:val="AA5EEF2AC6444651BCAD2D5ADBBCDBA4"/>
  </w:style>
  <w:style w:type="paragraph" w:customStyle="1" w:styleId="89F11F25D4B847BAB43D791455DE942E">
    <w:name w:val="89F11F25D4B847BAB43D791455DE9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2014-03-01T00:00:00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DC4FE1E-803E-46EC-92F4-994AFD204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270</TotalTime>
  <Pages>4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Rendering photorealistic mountain terrain</vt:lpstr>
    </vt:vector>
  </TitlesOfParts>
  <Company/>
  <LinksUpToDate>false</LinksUpToDate>
  <CharactersWithSpaces>2729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Rendering photorealistic mountain terrain</dc:title>
  <dc:subject>using PERLIN noise height map and intelligent multi-texturing</dc:subject>
  <dc:creator>Karteek Kumar Mekala</dc:creator>
  <cp:keywords/>
  <cp:lastModifiedBy>Karteek Kumar Mekala</cp:lastModifiedBy>
  <cp:revision>7</cp:revision>
  <dcterms:created xsi:type="dcterms:W3CDTF">2014-02-19T16:53:00Z</dcterms:created>
  <dcterms:modified xsi:type="dcterms:W3CDTF">2014-03-25T18:18:00Z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